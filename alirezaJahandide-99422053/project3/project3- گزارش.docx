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F2" w:rsidRDefault="00331297" w:rsidP="002F5404">
      <w:pPr>
        <w:rPr>
          <w:noProof/>
        </w:rPr>
      </w:pPr>
      <w:r>
        <w:rPr>
          <w:rFonts w:cs="B Titr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06319B21" wp14:editId="3818FD88">
            <wp:simplePos x="0" y="0"/>
            <wp:positionH relativeFrom="margin">
              <wp:align>right</wp:align>
            </wp:positionH>
            <wp:positionV relativeFrom="paragraph">
              <wp:posOffset>-714776</wp:posOffset>
            </wp:positionV>
            <wp:extent cx="2414317" cy="24384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mall-by-background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1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888E1" wp14:editId="2FB7E041">
                <wp:simplePos x="0" y="0"/>
                <wp:positionH relativeFrom="margin">
                  <wp:align>left</wp:align>
                </wp:positionH>
                <wp:positionV relativeFrom="paragraph">
                  <wp:posOffset>-10294</wp:posOffset>
                </wp:positionV>
                <wp:extent cx="3732530" cy="1378585"/>
                <wp:effectExtent l="0" t="0" r="203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1378585"/>
                        </a:xfrm>
                        <a:prstGeom prst="roundRect">
                          <a:avLst>
                            <a:gd name="adj" fmla="val 26453"/>
                          </a:avLst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1FF" w:rsidRDefault="00F871FF" w:rsidP="007F107D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fa-IR"/>
                              </w:rPr>
                            </w:pPr>
                            <w:r w:rsidRPr="007F107D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fa-IR"/>
                              </w:rPr>
                              <w:t>درس داده کاوی</w:t>
                            </w:r>
                          </w:p>
                          <w:p w:rsidR="007F107D" w:rsidRPr="007F107D" w:rsidRDefault="007F107D" w:rsidP="007F107D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fa-IR"/>
                              </w:rPr>
                              <w:t>گزارش تمرین شماره 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888E1" id="Text Box 3" o:spid="_x0000_s1026" style="position:absolute;margin-left:0;margin-top:-.8pt;width:293.9pt;height:10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73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" filled="f" strokecolor="#002060" strokeweight="2pt">
                <v:textbox>
                  <w:txbxContent>
                    <w:p w:rsidR="00F871FF" w:rsidRDefault="00F871FF" w:rsidP="007F107D">
                      <w:pPr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fa-IR"/>
                        </w:rPr>
                      </w:pPr>
                      <w:r w:rsidRPr="007F107D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fa-IR"/>
                        </w:rPr>
                        <w:t>درس داده کاوی</w:t>
                      </w:r>
                    </w:p>
                    <w:p w:rsidR="007F107D" w:rsidRPr="007F107D" w:rsidRDefault="007F107D" w:rsidP="007F107D">
                      <w:pPr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u w:val="single"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fa-IR"/>
                        </w:rPr>
                        <w:t>گزارش تمرین شماره 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340F2" w:rsidRDefault="00A340F2" w:rsidP="00A340F2">
      <w:pPr>
        <w:rPr>
          <w:noProof/>
        </w:rPr>
      </w:pPr>
    </w:p>
    <w:p w:rsidR="000E7C40" w:rsidRDefault="000E7C40"/>
    <w:p w:rsidR="000E7C40" w:rsidRDefault="000E7C40"/>
    <w:p w:rsidR="00761289" w:rsidRDefault="00761289" w:rsidP="00F871FF">
      <w:pPr>
        <w:jc w:val="center"/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Default="00761289" w:rsidP="00761289">
      <w:pPr>
        <w:rPr>
          <w:rFonts w:cs="B Titr"/>
          <w:sz w:val="24"/>
          <w:szCs w:val="24"/>
        </w:rPr>
      </w:pPr>
    </w:p>
    <w:p w:rsidR="00761289" w:rsidRPr="00761289" w:rsidRDefault="00761289" w:rsidP="00761289">
      <w:pPr>
        <w:rPr>
          <w:rFonts w:cs="B Titr"/>
          <w:sz w:val="24"/>
          <w:szCs w:val="24"/>
        </w:rPr>
      </w:pPr>
    </w:p>
    <w:p w:rsidR="00761289" w:rsidRDefault="00761289" w:rsidP="00761289">
      <w:pPr>
        <w:rPr>
          <w:rFonts w:cs="B Titr"/>
          <w:sz w:val="24"/>
          <w:szCs w:val="24"/>
        </w:rPr>
      </w:pPr>
    </w:p>
    <w:p w:rsidR="00761289" w:rsidRDefault="00761289" w:rsidP="00761289">
      <w:pPr>
        <w:rPr>
          <w:rFonts w:cs="B Titr"/>
          <w:sz w:val="24"/>
          <w:szCs w:val="24"/>
        </w:rPr>
      </w:pPr>
    </w:p>
    <w:p w:rsidR="00331297" w:rsidRDefault="00331297" w:rsidP="00331297">
      <w:pPr>
        <w:pStyle w:val="md-block-unstyled"/>
        <w:shd w:val="clear" w:color="auto" w:fill="FFFFFF"/>
        <w:bidi/>
        <w:jc w:val="right"/>
        <w:rPr>
          <w:rFonts w:ascii="Bahij Nazanin" w:hAnsi="Bahij Nazanin" w:cs="B Mitra"/>
          <w:sz w:val="32"/>
          <w:szCs w:val="36"/>
          <w:rtl/>
        </w:rPr>
      </w:pPr>
      <w:r>
        <w:rPr>
          <w:rFonts w:cs="B Tit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9EE32" wp14:editId="5AB3D33F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702901" cy="3938584"/>
                <wp:effectExtent l="0" t="0" r="127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901" cy="3938584"/>
                        </a:xfrm>
                        <a:prstGeom prst="roundRect">
                          <a:avLst>
                            <a:gd name="adj" fmla="val 697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297" w:rsidRDefault="007F107D" w:rsidP="00331297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</w:pPr>
                            <w:r w:rsidRPr="00331297"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  <w:t>جناب آقای دکتر فراهانی</w:t>
                            </w:r>
                          </w:p>
                          <w:p w:rsidR="00331297" w:rsidRDefault="007F107D" w:rsidP="00331297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</w:pPr>
                            <w:r w:rsidRPr="00331297"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  <w:t>جناب آقای دکتر خرد پیشه</w:t>
                            </w:r>
                          </w:p>
                          <w:p w:rsidR="007F107D" w:rsidRPr="00331297" w:rsidRDefault="00331297" w:rsidP="00331297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</w:pPr>
                            <w:r w:rsidRPr="00331297"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fa-IR"/>
                              </w:rPr>
                              <w:t xml:space="preserve"> استادیار جناب آقای شریفی</w:t>
                            </w:r>
                          </w:p>
                          <w:p w:rsidR="00331297" w:rsidRPr="00331297" w:rsidRDefault="00331297" w:rsidP="00331297">
                            <w:pPr>
                              <w:rPr>
                                <w:rFonts w:cs="B Titr"/>
                                <w:b/>
                                <w:bCs/>
                                <w:sz w:val="48"/>
                                <w:szCs w:val="48"/>
                                <w:u w:val="single"/>
                                <w:rtl/>
                                <w:lang w:bidi="fa-IR"/>
                              </w:rPr>
                            </w:pPr>
                          </w:p>
                          <w:p w:rsidR="007F107D" w:rsidRPr="00331297" w:rsidRDefault="007F107D" w:rsidP="00331297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52"/>
                                <w:szCs w:val="52"/>
                                <w:u w:val="single"/>
                                <w:lang w:bidi="fa-IR"/>
                              </w:rPr>
                            </w:pPr>
                            <w:r w:rsidRPr="00331297">
                              <w:rPr>
                                <w:rFonts w:cs="B Titr" w:hint="cs"/>
                                <w:b/>
                                <w:bCs/>
                                <w:sz w:val="52"/>
                                <w:szCs w:val="52"/>
                                <w:u w:val="single"/>
                                <w:rtl/>
                                <w:lang w:bidi="fa-IR"/>
                              </w:rPr>
                              <w:t>علیرضا جهاندیده 99422053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9EE32" id="Text Box 4" o:spid="_x0000_s1027" style="position:absolute;margin-left:0;margin-top:14.8pt;width:449.05pt;height:31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4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" fillcolor="white [3201]" strokecolor="black [3200]" strokeweight="2pt">
                <v:textbox>
                  <w:txbxContent>
                    <w:p w:rsidR="00331297" w:rsidRDefault="007F107D" w:rsidP="00331297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</w:pPr>
                      <w:r w:rsidRPr="00331297"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  <w:t>جناب آقای دکتر فراهانی</w:t>
                      </w:r>
                    </w:p>
                    <w:p w:rsidR="00331297" w:rsidRDefault="007F107D" w:rsidP="00331297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</w:pPr>
                      <w:r w:rsidRPr="00331297"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  <w:t>جناب آقای دکتر خرد پیشه</w:t>
                      </w:r>
                    </w:p>
                    <w:p w:rsidR="007F107D" w:rsidRPr="00331297" w:rsidRDefault="00331297" w:rsidP="00331297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</w:pPr>
                      <w:r w:rsidRPr="00331297"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fa-IR"/>
                        </w:rPr>
                        <w:t xml:space="preserve"> استادیار جناب آقای شریفی</w:t>
                      </w:r>
                    </w:p>
                    <w:p w:rsidR="00331297" w:rsidRPr="00331297" w:rsidRDefault="00331297" w:rsidP="00331297">
                      <w:pPr>
                        <w:rPr>
                          <w:rFonts w:cs="B Titr"/>
                          <w:b/>
                          <w:bCs/>
                          <w:sz w:val="48"/>
                          <w:szCs w:val="48"/>
                          <w:u w:val="single"/>
                          <w:rtl/>
                          <w:lang w:bidi="fa-IR"/>
                        </w:rPr>
                      </w:pPr>
                    </w:p>
                    <w:p w:rsidR="007F107D" w:rsidRPr="00331297" w:rsidRDefault="007F107D" w:rsidP="00331297">
                      <w:pPr>
                        <w:jc w:val="center"/>
                        <w:rPr>
                          <w:rFonts w:cs="B Titr"/>
                          <w:b/>
                          <w:bCs/>
                          <w:sz w:val="52"/>
                          <w:szCs w:val="52"/>
                          <w:u w:val="single"/>
                          <w:lang w:bidi="fa-IR"/>
                        </w:rPr>
                      </w:pPr>
                      <w:r w:rsidRPr="00331297">
                        <w:rPr>
                          <w:rFonts w:cs="B Titr" w:hint="cs"/>
                          <w:b/>
                          <w:bCs/>
                          <w:sz w:val="52"/>
                          <w:szCs w:val="52"/>
                          <w:u w:val="single"/>
                          <w:rtl/>
                          <w:lang w:bidi="fa-IR"/>
                        </w:rPr>
                        <w:t>علیرضا جهاندیده 99422053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31297" w:rsidRDefault="00331297" w:rsidP="00631093">
      <w:pPr>
        <w:rPr>
          <w:rFonts w:ascii="Bahij Nazanin" w:eastAsia="Times New Roman" w:hAnsi="Bahij Nazanin" w:cs="B Mitra"/>
          <w:color w:val="auto"/>
          <w:sz w:val="32"/>
          <w:szCs w:val="36"/>
          <w:rtl/>
          <w:lang w:eastAsia="en-US"/>
        </w:rPr>
      </w:pPr>
      <w:r w:rsidRPr="00331297">
        <w:rPr>
          <w:rFonts w:ascii="Bahij Nazanin" w:hAnsi="Bahij Nazanin" w:cs="B Mitra"/>
          <w:sz w:val="32"/>
          <w:szCs w:val="36"/>
          <w:rtl/>
        </w:rPr>
        <w:br w:type="page"/>
      </w:r>
      <w:r w:rsidRPr="00331297">
        <w:rPr>
          <w:rFonts w:ascii="Bahij Nazanin" w:hAnsi="Bahij Nazanin" w:cs="B Mitra"/>
          <w:sz w:val="32"/>
          <w:szCs w:val="36"/>
        </w:rPr>
        <w:lastRenderedPageBreak/>
        <w:t xml:space="preserve"> </w:t>
      </w:r>
    </w:p>
    <w:p w:rsidR="00631093" w:rsidRP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Titr"/>
          <w:b/>
          <w:bCs/>
          <w:sz w:val="36"/>
          <w:szCs w:val="36"/>
          <w:rtl/>
        </w:rPr>
      </w:pPr>
      <w:r w:rsidRPr="00631093">
        <w:rPr>
          <w:rFonts w:ascii="Bahij Nazanin" w:hAnsi="Bahij Nazanin" w:cs="B Titr" w:hint="cs"/>
          <w:b/>
          <w:bCs/>
          <w:sz w:val="36"/>
          <w:szCs w:val="36"/>
          <w:u w:val="single"/>
          <w:rtl/>
        </w:rPr>
        <w:t>سوال ۱</w:t>
      </w:r>
      <w:r>
        <w:rPr>
          <w:rFonts w:ascii="Bahij Nazanin" w:hAnsi="Bahij Nazanin" w:cs="B Titr" w:hint="cs"/>
          <w:b/>
          <w:bCs/>
          <w:sz w:val="36"/>
          <w:szCs w:val="36"/>
          <w:rtl/>
        </w:rPr>
        <w:t xml:space="preserve"> </w:t>
      </w:r>
      <w:r w:rsidRPr="00631093">
        <w:rPr>
          <w:rFonts w:ascii="Bahij Nazanin" w:hAnsi="Bahij Nazanin" w:cs="B Titr" w:hint="cs"/>
          <w:b/>
          <w:bCs/>
          <w:sz w:val="36"/>
          <w:szCs w:val="36"/>
          <w:rtl/>
        </w:rPr>
        <w:t>)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>
        <w:rPr>
          <w:rFonts w:ascii="Bahij Nazanin" w:hAnsi="Bahij Nazanin" w:cs="Bahij Nazanin" w:hint="cs"/>
          <w:b/>
          <w:bCs/>
          <w:sz w:val="36"/>
          <w:szCs w:val="36"/>
          <w:rtl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rtl/>
        </w:rPr>
        <w:t>الگوریتم های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u w:val="single"/>
        </w:rPr>
        <w:t>SVM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rtl/>
        </w:rPr>
        <w:t>از مجموعه ای از توابع ریاضی که به عنوان کرنل تعریف می شوند، استفاده می کنند. وظیفه کرنل این است که داده ها را به عنوان ورودی گرفته و آن ها را به شکل مورد نیاز تبدیل کند.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>
        <w:rPr>
          <w:rFonts w:ascii="Bahij Nazanin" w:hAnsi="Bahij Nazanin" w:cs="B Mitra"/>
          <w:sz w:val="32"/>
          <w:szCs w:val="36"/>
          <w:rtl/>
        </w:rPr>
        <w:t xml:space="preserve"> الگوریتم های مختل</w:t>
      </w:r>
      <w:r>
        <w:rPr>
          <w:rFonts w:ascii="Bahij Nazanin" w:hAnsi="Bahij Nazanin" w:cs="B Mitra" w:hint="cs"/>
          <w:sz w:val="32"/>
          <w:szCs w:val="36"/>
          <w:rtl/>
        </w:rPr>
        <w:t>ف</w:t>
      </w:r>
      <w:r w:rsidRPr="00631093">
        <w:rPr>
          <w:rFonts w:ascii="Bahij Nazanin" w:hAnsi="Bahij Nazanin" w:cs="B Mitra"/>
          <w:sz w:val="32"/>
          <w:szCs w:val="36"/>
          <w:u w:val="single"/>
        </w:rPr>
        <w:t>SVM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، از انواع مختلف توابع کرنل استفاده می کنند. این توابع می توانند انواع متفاوتی داشته باشند. به عنوان مثال خطی ، غیرخطی ، چند جمله ای ، </w:t>
      </w:r>
      <w:r w:rsidRPr="00631093">
        <w:rPr>
          <w:rFonts w:ascii="Bahij Nazanin" w:hAnsi="Bahij Nazanin" w:cs="B Mitra" w:hint="cs"/>
          <w:sz w:val="32"/>
          <w:szCs w:val="36"/>
          <w:rtl/>
        </w:rPr>
        <w:t xml:space="preserve">تابع پایه شعاعی </w:t>
      </w:r>
      <w:r w:rsidRPr="00631093">
        <w:rPr>
          <w:rFonts w:ascii="Bahij Nazanin" w:hAnsi="Bahij Nazanin" w:cs="B Mitra" w:hint="cs"/>
          <w:sz w:val="32"/>
          <w:szCs w:val="36"/>
          <w:u w:val="single"/>
          <w:rtl/>
          <w:lang w:bidi="fa-IR"/>
        </w:rPr>
        <w:t>(</w:t>
      </w:r>
      <w:r w:rsidRPr="00631093">
        <w:rPr>
          <w:rFonts w:ascii="Bahij Nazanin" w:hAnsi="Bahij Nazanin" w:cs="B Mitra"/>
          <w:sz w:val="32"/>
          <w:szCs w:val="36"/>
          <w:u w:val="single"/>
          <w:lang w:bidi="fa-IR"/>
        </w:rPr>
        <w:t>RBF</w:t>
      </w:r>
      <w:r w:rsidRPr="00631093">
        <w:rPr>
          <w:rFonts w:ascii="Bahij Nazanin" w:hAnsi="Bahij Nazanin" w:cs="B Mitra" w:hint="cs"/>
          <w:sz w:val="32"/>
          <w:szCs w:val="36"/>
          <w:u w:val="single"/>
          <w:rtl/>
          <w:lang w:bidi="fa-IR"/>
        </w:rPr>
        <w:t>)</w:t>
      </w:r>
      <w:r w:rsidRPr="00631093">
        <w:rPr>
          <w:rFonts w:ascii="Bahij Nazanin" w:hAnsi="Bahij Nazanin" w:cs="B Mitra" w:hint="cs"/>
          <w:sz w:val="32"/>
          <w:szCs w:val="36"/>
          <w:rtl/>
          <w:lang w:bidi="fa-IR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rtl/>
        </w:rPr>
        <w:t>و سیگموئید</w:t>
      </w:r>
      <w:r w:rsidRPr="00631093">
        <w:rPr>
          <w:rFonts w:ascii="Bahij Nazanin" w:hAnsi="Bahij Nazanin" w:cs="B Mitra"/>
          <w:sz w:val="32"/>
          <w:szCs w:val="36"/>
        </w:rPr>
        <w:t>.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hAnsi="Bahij Nazanin" w:cs="B Mitra"/>
          <w:sz w:val="32"/>
          <w:szCs w:val="36"/>
          <w:rtl/>
        </w:rPr>
        <w:t>توابع کرنل ، برای داده های ترتیبی ، نمودار ها ، متن ها ، تصاویر و همچنین بردار ها معرفی می شوند</w:t>
      </w:r>
      <w:r w:rsidRPr="00631093">
        <w:rPr>
          <w:rFonts w:ascii="Bahij Nazanin" w:hAnsi="Bahij Nazanin" w:cs="B Mitra"/>
          <w:sz w:val="32"/>
          <w:szCs w:val="36"/>
        </w:rPr>
        <w:t xml:space="preserve">. 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پرکاربردترین نوع تابع کرنل، </w:t>
      </w:r>
      <w:r w:rsidRPr="00631093">
        <w:rPr>
          <w:rFonts w:ascii="Bahij Nazanin" w:hAnsi="Bahij Nazanin" w:cs="B Mitra"/>
          <w:sz w:val="32"/>
          <w:szCs w:val="36"/>
          <w:u w:val="single"/>
        </w:rPr>
        <w:t>RBF</w:t>
      </w:r>
      <w:r w:rsidRPr="00631093">
        <w:rPr>
          <w:rFonts w:ascii="Bahij Nazanin" w:hAnsi="Bahij Nazanin" w:cs="B Mitra" w:hint="cs"/>
          <w:sz w:val="32"/>
          <w:szCs w:val="36"/>
          <w:rtl/>
        </w:rPr>
        <w:t xml:space="preserve"> 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>
        <w:rPr>
          <w:rFonts w:ascii="Bahij Nazanin" w:hAnsi="Bahij Nazanin" w:cs="B Mitra"/>
          <w:sz w:val="32"/>
          <w:szCs w:val="36"/>
          <w:rtl/>
        </w:rPr>
        <w:t>است</w:t>
      </w:r>
      <w:r>
        <w:rPr>
          <w:rFonts w:ascii="Bahij Nazanin" w:hAnsi="Bahij Nazanin" w:cs="B Mitra" w:hint="cs"/>
          <w:sz w:val="32"/>
          <w:szCs w:val="36"/>
          <w:rtl/>
        </w:rPr>
        <w:t>.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 زیرا دارای پاسخ محلی و متناهی در کل بازه محور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u w:val="single"/>
        </w:rPr>
        <w:t>x</w:t>
      </w:r>
      <w:r w:rsidRPr="00631093">
        <w:rPr>
          <w:rFonts w:ascii="Bahij Nazanin" w:hAnsi="Bahij Nazanin" w:cs="B Mitra"/>
          <w:sz w:val="32"/>
          <w:szCs w:val="36"/>
        </w:rPr>
        <w:t xml:space="preserve"> </w:t>
      </w:r>
      <w:r w:rsidRPr="00631093">
        <w:rPr>
          <w:rFonts w:ascii="Bahij Nazanin" w:hAnsi="Bahij Nazanin" w:cs="B Mitra"/>
          <w:sz w:val="32"/>
          <w:szCs w:val="36"/>
          <w:rtl/>
        </w:rPr>
        <w:t>است</w:t>
      </w:r>
      <w:r w:rsidRPr="00631093">
        <w:rPr>
          <w:rFonts w:ascii="Bahij Nazanin" w:hAnsi="Bahij Nazanin" w:cs="B Mitra"/>
          <w:sz w:val="32"/>
          <w:szCs w:val="36"/>
        </w:rPr>
        <w:t>.</w:t>
      </w:r>
    </w:p>
    <w:p w:rsidR="00331297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hAnsi="Bahij Nazanin" w:cs="B Mitra"/>
          <w:sz w:val="32"/>
          <w:szCs w:val="36"/>
          <w:rtl/>
        </w:rPr>
        <w:t>توابع کرنل ، ضرب داخلی بین دو نقطه در یک فضای ویژگی مناسب را برمی گردانند. بنابراین ، با هزینه محاسباتی کم، حتی در فضاهای با ابعاد بالا، مفهومی از شباهت را تعریف می کنند</w:t>
      </w:r>
      <w:r w:rsidRPr="00631093">
        <w:rPr>
          <w:rFonts w:ascii="Bahij Nazanin" w:hAnsi="Bahij Nazanin" w:cs="B Mitra"/>
          <w:sz w:val="32"/>
          <w:szCs w:val="36"/>
        </w:rPr>
        <w:t>.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>
        <w:rPr>
          <w:rFonts w:ascii="Bahij Nazanin" w:hAnsi="Bahij Nazanin" w:cs="B Mitra" w:hint="cs"/>
          <w:sz w:val="32"/>
          <w:szCs w:val="36"/>
          <w:rtl/>
        </w:rPr>
        <w:t>--------------------------------------------------------------------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Titr"/>
          <w:b/>
          <w:bCs/>
          <w:sz w:val="32"/>
          <w:szCs w:val="36"/>
          <w:rtl/>
        </w:rPr>
      </w:pPr>
      <w:r w:rsidRPr="00631093">
        <w:rPr>
          <w:rFonts w:ascii="Bahij Nazanin" w:hAnsi="Bahij Nazanin" w:cs="B Titr"/>
          <w:b/>
          <w:bCs/>
          <w:sz w:val="32"/>
          <w:szCs w:val="36"/>
          <w:u w:val="single"/>
          <w:rtl/>
        </w:rPr>
        <w:t>قواعد کرنل</w:t>
      </w:r>
      <w:r>
        <w:rPr>
          <w:rFonts w:ascii="Bahij Nazanin" w:hAnsi="Bahij Nazanin" w:cs="B Titr" w:hint="cs"/>
          <w:b/>
          <w:bCs/>
          <w:sz w:val="32"/>
          <w:szCs w:val="36"/>
          <w:rtl/>
        </w:rPr>
        <w:t xml:space="preserve"> </w:t>
      </w:r>
      <w:r w:rsidRPr="00631093">
        <w:rPr>
          <w:rFonts w:ascii="Bahij Nazanin" w:hAnsi="Bahij Nazanin" w:cs="B Titr" w:hint="cs"/>
          <w:b/>
          <w:bCs/>
          <w:sz w:val="32"/>
          <w:szCs w:val="36"/>
          <w:rtl/>
        </w:rPr>
        <w:t>)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hAnsi="Bahij Nazanin" w:cs="Bahij Nazanin"/>
          <w:noProof/>
        </w:rPr>
        <w:drawing>
          <wp:anchor distT="0" distB="0" distL="114300" distR="114300" simplePos="0" relativeHeight="251662336" behindDoc="0" locked="0" layoutInCell="1" allowOverlap="1" wp14:anchorId="53084447" wp14:editId="7F303B4B">
            <wp:simplePos x="0" y="0"/>
            <wp:positionH relativeFrom="margin">
              <wp:align>center</wp:align>
            </wp:positionH>
            <wp:positionV relativeFrom="paragraph">
              <wp:posOffset>368642</wp:posOffset>
            </wp:positionV>
            <wp:extent cx="1716753" cy="520505"/>
            <wp:effectExtent l="0" t="0" r="0" b="0"/>
            <wp:wrapNone/>
            <wp:docPr id="20" name="Picture 20" descr="رمول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رمول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753" cy="52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093">
        <w:rPr>
          <w:rFonts w:ascii="Bahij Nazanin" w:hAnsi="Bahij Nazanin" w:cs="B Mitra"/>
          <w:sz w:val="32"/>
          <w:szCs w:val="36"/>
          <w:rtl/>
        </w:rPr>
        <w:t>تعریف کرنل یا یک تابع پنجره به شرح زیر است</w:t>
      </w:r>
      <w:r w:rsidRPr="00631093">
        <w:rPr>
          <w:rFonts w:ascii="Bahij Nazanin" w:hAnsi="Bahij Nazanin" w:cs="B Mitra"/>
          <w:sz w:val="32"/>
          <w:szCs w:val="36"/>
        </w:rPr>
        <w:t>: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</w:p>
    <w:p w:rsidR="00631093" w:rsidRDefault="00631093" w:rsidP="00631093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eastAsia="Times New Roman" w:hAnsi="Bahij Nazanin" w:cs="Bahij Nazanin"/>
          <w:noProof/>
          <w:color w:val="auto"/>
          <w:sz w:val="24"/>
          <w:szCs w:val="24"/>
          <w:lang w:eastAsia="en-US"/>
        </w:rPr>
        <w:drawing>
          <wp:anchor distT="0" distB="0" distL="114300" distR="114300" simplePos="0" relativeHeight="251663360" behindDoc="0" locked="0" layoutInCell="1" allowOverlap="1" wp14:anchorId="2CBBDCCC" wp14:editId="3E1239FA">
            <wp:simplePos x="0" y="0"/>
            <wp:positionH relativeFrom="margin">
              <wp:align>center</wp:align>
            </wp:positionH>
            <wp:positionV relativeFrom="paragraph">
              <wp:posOffset>824865</wp:posOffset>
            </wp:positionV>
            <wp:extent cx="2726700" cy="1463040"/>
            <wp:effectExtent l="0" t="0" r="0" b="3810"/>
            <wp:wrapNone/>
            <wp:docPr id="21" name="Picture 21" descr="مودار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مودار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093">
        <w:rPr>
          <w:rFonts w:ascii="Bahij Nazanin" w:hAnsi="Bahij Nazanin" w:cs="B Mitra"/>
          <w:sz w:val="32"/>
          <w:szCs w:val="36"/>
          <w:rtl/>
        </w:rPr>
        <w:t xml:space="preserve">مقدار این تابع، در داخل یک شکل بسته به دامنه </w:t>
      </w:r>
      <w:r w:rsidRPr="00631093">
        <w:rPr>
          <w:rFonts w:ascii="Bahij Nazanin" w:hAnsi="Bahij Nazanin" w:cs="B Mitra"/>
          <w:sz w:val="32"/>
          <w:szCs w:val="36"/>
          <w:rtl/>
          <w:lang w:bidi="fa-IR"/>
        </w:rPr>
        <w:t>۱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 و مرکز مبدا مختصات برابر </w:t>
      </w:r>
      <w:r w:rsidRPr="00631093">
        <w:rPr>
          <w:rFonts w:ascii="Bahij Nazanin" w:hAnsi="Bahij Nazanin" w:cs="B Mitra"/>
          <w:sz w:val="32"/>
          <w:szCs w:val="36"/>
          <w:rtl/>
          <w:lang w:bidi="fa-IR"/>
        </w:rPr>
        <w:t>۱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 و در غیر این صورت </w:t>
      </w:r>
      <w:r w:rsidRPr="00631093">
        <w:rPr>
          <w:rFonts w:ascii="Bahij Nazanin" w:hAnsi="Bahij Nazanin" w:cs="B Mitra"/>
          <w:sz w:val="32"/>
          <w:szCs w:val="36"/>
          <w:rtl/>
          <w:lang w:bidi="fa-IR"/>
        </w:rPr>
        <w:t>۰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 است. همانطور که در شکل زیر نشان داده شده است</w:t>
      </w:r>
      <w:r w:rsidRPr="00631093">
        <w:rPr>
          <w:rFonts w:ascii="Bahij Nazanin" w:hAnsi="Bahij Nazanin" w:cs="B Mitra"/>
          <w:sz w:val="32"/>
          <w:szCs w:val="36"/>
        </w:rPr>
        <w:t>:</w:t>
      </w:r>
      <w:r w:rsidRPr="00631093">
        <w:rPr>
          <w:rFonts w:ascii="Bahij Nazanin" w:eastAsia="Times New Roman" w:hAnsi="Bahij Nazanin" w:cs="Bahij Nazanin"/>
          <w:noProof/>
          <w:color w:val="auto"/>
          <w:sz w:val="24"/>
          <w:szCs w:val="24"/>
          <w:lang w:eastAsia="en-US"/>
        </w:rPr>
        <w:t xml:space="preserve"> </w:t>
      </w:r>
    </w:p>
    <w:p w:rsidR="00631093" w:rsidRPr="00631093" w:rsidRDefault="00631093" w:rsidP="00631093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</w:rPr>
      </w:pPr>
    </w:p>
    <w:p w:rsidR="00631093" w:rsidRDefault="00631093" w:rsidP="00631093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eastAsia="Times New Roman" w:hAnsi="Bahij Nazanin" w:cs="Bahij Nazanin"/>
          <w:noProof/>
          <w:color w:val="auto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3843E99E" wp14:editId="2066341B">
            <wp:simplePos x="0" y="0"/>
            <wp:positionH relativeFrom="margin">
              <wp:posOffset>2053882</wp:posOffset>
            </wp:positionH>
            <wp:positionV relativeFrom="paragraph">
              <wp:posOffset>786032</wp:posOffset>
            </wp:positionV>
            <wp:extent cx="2616591" cy="1120051"/>
            <wp:effectExtent l="0" t="0" r="0" b="4445"/>
            <wp:wrapNone/>
            <wp:docPr id="22" name="Picture 22" descr="مودار تغییر یافته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ودار تغییر یافته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82" cy="11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093">
        <w:rPr>
          <w:rFonts w:ascii="Bahij Nazanin" w:hAnsi="Bahij Nazanin" w:cs="B Mitra"/>
          <w:sz w:val="32"/>
          <w:szCs w:val="36"/>
          <w:rtl/>
        </w:rPr>
        <w:t>برای</w:t>
      </w:r>
      <w:r w:rsidRPr="00631093">
        <w:rPr>
          <w:rFonts w:ascii="Bahij Nazanin" w:hAnsi="Bahij Nazanin" w:cs="B Mitra"/>
          <w:sz w:val="32"/>
          <w:szCs w:val="36"/>
        </w:rPr>
        <w:t xml:space="preserve"> xi </w:t>
      </w:r>
      <w:r w:rsidRPr="00631093">
        <w:rPr>
          <w:rFonts w:ascii="Bahij Nazanin" w:hAnsi="Bahij Nazanin" w:cs="B Mitra"/>
          <w:sz w:val="32"/>
          <w:szCs w:val="36"/>
          <w:rtl/>
        </w:rPr>
        <w:t>ثابت، در داخل شکل بسته با دامنه</w:t>
      </w:r>
      <w:r w:rsidRPr="00631093">
        <w:rPr>
          <w:rFonts w:ascii="Bahij Nazanin" w:hAnsi="Bahij Nazanin" w:cs="B Mitra"/>
          <w:sz w:val="32"/>
          <w:szCs w:val="36"/>
        </w:rPr>
        <w:t xml:space="preserve"> h </w:t>
      </w:r>
      <w:r w:rsidRPr="00631093">
        <w:rPr>
          <w:rFonts w:ascii="Bahij Nazanin" w:hAnsi="Bahij Nazanin" w:cs="B Mitra"/>
          <w:sz w:val="32"/>
          <w:szCs w:val="36"/>
          <w:rtl/>
        </w:rPr>
        <w:t>و مرکز</w:t>
      </w:r>
      <w:r w:rsidRPr="00631093">
        <w:rPr>
          <w:rFonts w:ascii="Bahij Nazanin" w:hAnsi="Bahij Nazanin" w:cs="B Mitra"/>
          <w:sz w:val="32"/>
          <w:szCs w:val="36"/>
        </w:rPr>
        <w:t xml:space="preserve"> xi </w:t>
      </w:r>
      <w:r w:rsidRPr="00631093">
        <w:rPr>
          <w:rFonts w:ascii="Bahij Nazanin" w:hAnsi="Bahij Nazanin" w:cs="B Mitra"/>
          <w:sz w:val="32"/>
          <w:szCs w:val="36"/>
          <w:rtl/>
        </w:rPr>
        <w:t>، تابع برابر است با</w:t>
      </w:r>
      <w:r w:rsidRPr="00631093">
        <w:rPr>
          <w:rFonts w:ascii="Bahij Nazanin" w:hAnsi="Bahij Nazanin" w:cs="B Mitra"/>
          <w:sz w:val="32"/>
          <w:szCs w:val="36"/>
        </w:rPr>
        <w:t xml:space="preserve"> K (z – xi / h) = 1  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و در غیر این صورت </w:t>
      </w:r>
      <w:r w:rsidRPr="00631093">
        <w:rPr>
          <w:rFonts w:ascii="Bahij Nazanin" w:hAnsi="Bahij Nazanin" w:cs="B Mitra"/>
          <w:sz w:val="32"/>
          <w:szCs w:val="36"/>
          <w:rtl/>
          <w:lang w:bidi="fa-IR"/>
        </w:rPr>
        <w:t>۰</w:t>
      </w:r>
      <w:r w:rsidRPr="00631093">
        <w:rPr>
          <w:rFonts w:ascii="Bahij Nazanin" w:hAnsi="Bahij Nazanin" w:cs="B Mitra"/>
          <w:sz w:val="32"/>
          <w:szCs w:val="36"/>
          <w:rtl/>
        </w:rPr>
        <w:t xml:space="preserve"> می باشد. همانطور که در شکل زیر نشان داده شده است</w:t>
      </w:r>
      <w:r>
        <w:rPr>
          <w:rFonts w:ascii="Bahij Nazanin" w:hAnsi="Bahij Nazanin" w:cs="B Mitra"/>
          <w:sz w:val="32"/>
          <w:szCs w:val="36"/>
        </w:rPr>
        <w:t xml:space="preserve"> </w:t>
      </w:r>
      <w:r>
        <w:rPr>
          <w:rFonts w:ascii="Bahij Nazanin" w:hAnsi="Bahij Nazanin" w:cs="B Mitra" w:hint="cs"/>
          <w:sz w:val="32"/>
          <w:szCs w:val="36"/>
          <w:rtl/>
        </w:rPr>
        <w:t>:</w:t>
      </w:r>
    </w:p>
    <w:p w:rsidR="00631093" w:rsidRPr="00631093" w:rsidRDefault="00631093" w:rsidP="00631093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</w:rPr>
      </w:pP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2"/>
          <w:szCs w:val="36"/>
          <w:rtl/>
        </w:rPr>
      </w:pPr>
      <w:r w:rsidRPr="00631093">
        <w:rPr>
          <w:rFonts w:ascii="Bahij Nazanin" w:hAnsi="Bahij Nazanin" w:cs="B Mitra"/>
          <w:sz w:val="32"/>
          <w:szCs w:val="36"/>
          <w:rtl/>
        </w:rPr>
        <w:t>بنابراین ، با انتخاب آرگومان</w:t>
      </w:r>
      <w:r w:rsidRPr="00631093">
        <w:rPr>
          <w:rFonts w:ascii="Bahij Nazanin" w:hAnsi="Bahij Nazanin" w:cs="B Mitra"/>
          <w:sz w:val="32"/>
          <w:szCs w:val="36"/>
        </w:rPr>
        <w:t xml:space="preserve"> (.)K</w:t>
      </w:r>
      <w:proofErr w:type="gramStart"/>
      <w:r w:rsidRPr="00631093">
        <w:rPr>
          <w:rFonts w:ascii="Bahij Nazanin" w:hAnsi="Bahij Nazanin" w:cs="B Mitra"/>
          <w:sz w:val="32"/>
          <w:szCs w:val="36"/>
        </w:rPr>
        <w:t xml:space="preserve">  </w:t>
      </w:r>
      <w:r w:rsidRPr="00631093">
        <w:rPr>
          <w:rFonts w:ascii="Bahij Nazanin" w:hAnsi="Bahij Nazanin" w:cs="B Mitra"/>
          <w:sz w:val="32"/>
          <w:szCs w:val="36"/>
          <w:rtl/>
        </w:rPr>
        <w:t>،</w:t>
      </w:r>
      <w:proofErr w:type="gramEnd"/>
      <w:r w:rsidRPr="00631093">
        <w:rPr>
          <w:rFonts w:ascii="Bahij Nazanin" w:hAnsi="Bahij Nazanin" w:cs="B Mitra"/>
          <w:sz w:val="32"/>
          <w:szCs w:val="36"/>
          <w:rtl/>
        </w:rPr>
        <w:t xml:space="preserve"> پنجره را حرکت داده اید تا با دامنه</w:t>
      </w:r>
      <w:r w:rsidRPr="00631093">
        <w:rPr>
          <w:rFonts w:ascii="Bahij Nazanin" w:hAnsi="Bahij Nazanin" w:cs="B Mitra"/>
          <w:sz w:val="32"/>
          <w:szCs w:val="36"/>
        </w:rPr>
        <w:t xml:space="preserve"> h </w:t>
      </w:r>
      <w:r w:rsidRPr="00631093">
        <w:rPr>
          <w:rFonts w:ascii="Bahij Nazanin" w:hAnsi="Bahij Nazanin" w:cs="B Mitra"/>
          <w:sz w:val="32"/>
          <w:szCs w:val="36"/>
          <w:rtl/>
        </w:rPr>
        <w:t>در مرکز</w:t>
      </w:r>
      <w:r w:rsidRPr="00631093">
        <w:rPr>
          <w:rFonts w:ascii="Bahij Nazanin" w:hAnsi="Bahij Nazanin" w:cs="B Mitra"/>
          <w:sz w:val="32"/>
          <w:szCs w:val="36"/>
        </w:rPr>
        <w:t xml:space="preserve"> xi </w:t>
      </w:r>
      <w:r w:rsidRPr="00631093">
        <w:rPr>
          <w:rFonts w:ascii="Bahij Nazanin" w:hAnsi="Bahij Nazanin" w:cs="B Mitra"/>
          <w:sz w:val="32"/>
          <w:szCs w:val="36"/>
          <w:rtl/>
        </w:rPr>
        <w:t>قرار گیرد</w:t>
      </w:r>
      <w:r>
        <w:rPr>
          <w:rFonts w:ascii="Bahij Nazanin" w:hAnsi="Bahij Nazanin" w:cs="B Mitra" w:hint="cs"/>
          <w:sz w:val="32"/>
          <w:szCs w:val="36"/>
          <w:rtl/>
        </w:rPr>
        <w:t>.</w:t>
      </w:r>
    </w:p>
    <w:p w:rsidR="00631093" w:rsidRDefault="00631093" w:rsidP="00631093">
      <w:pPr>
        <w:pStyle w:val="md-block-unstyled"/>
        <w:shd w:val="clear" w:color="auto" w:fill="FFFFFF"/>
        <w:bidi/>
        <w:jc w:val="both"/>
        <w:rPr>
          <w:rFonts w:ascii="Bahij Nazanin" w:hAnsi="Bahij Nazanin" w:cs="B Mitra"/>
          <w:sz w:val="36"/>
          <w:szCs w:val="44"/>
          <w:rtl/>
        </w:rPr>
      </w:pPr>
      <w:r>
        <w:rPr>
          <w:rFonts w:ascii="Bahij Nazanin" w:hAnsi="Bahij Nazanin" w:cs="B Mitra" w:hint="cs"/>
          <w:sz w:val="36"/>
          <w:szCs w:val="44"/>
          <w:rtl/>
        </w:rPr>
        <w:t>--------------------------------------------------------</w:t>
      </w:r>
    </w:p>
    <w:p w:rsidR="00631093" w:rsidRDefault="00631093" w:rsidP="00631093">
      <w:pPr>
        <w:bidi/>
        <w:spacing w:before="100" w:beforeAutospacing="1" w:after="100" w:afterAutospacing="1"/>
        <w:jc w:val="both"/>
        <w:outlineLvl w:val="1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631093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 xml:space="preserve">نمونه هایی از کرنل های </w:t>
      </w:r>
      <w:r w:rsidRPr="00631093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>SVM</w:t>
      </w:r>
      <w:r w:rsidRPr="00631093"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923E67" w:rsidRDefault="00923E67" w:rsidP="00923E67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0"/>
          <w:szCs w:val="32"/>
          <w:rtl/>
        </w:rPr>
      </w:pPr>
      <w:r w:rsidRPr="00923E67">
        <w:rPr>
          <w:rFonts w:ascii="Bahij Nazanin" w:hAnsi="Bahij Nazanin" w:cs="B Mitra"/>
          <w:sz w:val="30"/>
          <w:szCs w:val="32"/>
          <w:rtl/>
        </w:rPr>
        <w:t>بیاید برخی از کرنل های رایج مورد استفاده در</w:t>
      </w:r>
      <w:r w:rsidRPr="00923E67">
        <w:rPr>
          <w:rFonts w:ascii="Bahij Nazanin" w:hAnsi="Bahij Nazanin" w:cs="B Mitra"/>
          <w:sz w:val="30"/>
          <w:szCs w:val="32"/>
        </w:rPr>
        <w:t xml:space="preserve"> SVM </w:t>
      </w:r>
      <w:r w:rsidRPr="00923E67">
        <w:rPr>
          <w:rFonts w:ascii="Bahij Nazanin" w:hAnsi="Bahij Nazanin" w:cs="B Mitra"/>
          <w:sz w:val="30"/>
          <w:szCs w:val="32"/>
          <w:rtl/>
        </w:rPr>
        <w:t>ها و کاربرد های آن ها را مشاهده کنیم</w:t>
      </w:r>
      <w:r>
        <w:rPr>
          <w:rFonts w:ascii="Bahij Nazanin" w:hAnsi="Bahij Nazanin" w:cs="B Mitra"/>
          <w:sz w:val="30"/>
          <w:szCs w:val="32"/>
        </w:rPr>
        <w:t xml:space="preserve"> </w:t>
      </w:r>
      <w:r>
        <w:rPr>
          <w:rFonts w:ascii="Bahij Nazanin" w:hAnsi="Bahij Nazanin" w:cs="B Mitra" w:hint="cs"/>
          <w:sz w:val="30"/>
          <w:szCs w:val="32"/>
          <w:rtl/>
        </w:rPr>
        <w:t>:</w:t>
      </w:r>
    </w:p>
    <w:p w:rsidR="00923E67" w:rsidRDefault="00923E67" w:rsidP="00923E67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0"/>
          <w:szCs w:val="32"/>
          <w:rtl/>
        </w:rPr>
      </w:pPr>
      <w:r w:rsidRPr="00923E67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t>۱</w:t>
      </w:r>
      <w:r w:rsidRPr="00923E67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923E67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>کرنل چند جمله ای</w:t>
      </w:r>
      <w:r w:rsidRPr="00923E67"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</w:t>
      </w:r>
      <w:r>
        <w:rPr>
          <w:rFonts w:ascii="Bahij Nazanin" w:eastAsia="Times New Roman" w:hAnsi="Bahij Nazanin" w:cs="B Titr" w:hint="cs"/>
          <w:b/>
          <w:bCs/>
          <w:sz w:val="30"/>
          <w:szCs w:val="32"/>
          <w:rtl/>
        </w:rPr>
        <w:t>)</w:t>
      </w:r>
    </w:p>
    <w:p w:rsidR="00923E67" w:rsidRDefault="00923E67" w:rsidP="00923E67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65408" behindDoc="0" locked="0" layoutInCell="1" allowOverlap="1" wp14:anchorId="5F422411" wp14:editId="076E80D6">
            <wp:simplePos x="0" y="0"/>
            <wp:positionH relativeFrom="margin">
              <wp:align>center</wp:align>
            </wp:positionH>
            <wp:positionV relativeFrom="paragraph">
              <wp:posOffset>309440</wp:posOffset>
            </wp:positionV>
            <wp:extent cx="2481534" cy="295422"/>
            <wp:effectExtent l="0" t="0" r="0" b="9525"/>
            <wp:wrapNone/>
            <wp:docPr id="11" name="Picture 11" descr="رمول کرنل چند جمله ا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رمول کرنل چند جمله ا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34" cy="2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E67">
        <w:rPr>
          <w:rFonts w:ascii="Bahij Nazanin" w:hAnsi="Bahij Nazanin" w:cs="B Mitra"/>
          <w:sz w:val="32"/>
          <w:szCs w:val="36"/>
          <w:rtl/>
        </w:rPr>
        <w:t>این کرنل در پردازش تصویر پرکاربرد است. معادله آن به صورت زیر است</w:t>
      </w:r>
      <w:r w:rsidRPr="00923E67">
        <w:rPr>
          <w:rFonts w:ascii="Bahij Nazanin" w:hAnsi="Bahij Nazanin" w:cs="B Mitra"/>
          <w:sz w:val="32"/>
          <w:szCs w:val="36"/>
        </w:rPr>
        <w:t xml:space="preserve"> :</w:t>
      </w:r>
    </w:p>
    <w:p w:rsidR="00923E67" w:rsidRDefault="00923E67" w:rsidP="00923E67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0"/>
          <w:szCs w:val="32"/>
          <w:rtl/>
        </w:rPr>
      </w:pPr>
      <w:r w:rsidRPr="00923E67">
        <w:rPr>
          <w:rFonts w:ascii="Bahij Nazanin" w:hAnsi="Bahij Nazanin" w:cs="B Mitra"/>
          <w:sz w:val="30"/>
          <w:szCs w:val="32"/>
          <w:rtl/>
        </w:rPr>
        <w:t>که در آن</w:t>
      </w:r>
      <w:r w:rsidRPr="00923E67">
        <w:rPr>
          <w:rFonts w:ascii="Bahij Nazanin" w:hAnsi="Bahij Nazanin" w:cs="B Mitra"/>
          <w:sz w:val="30"/>
          <w:szCs w:val="32"/>
        </w:rPr>
        <w:t xml:space="preserve"> d </w:t>
      </w:r>
      <w:r w:rsidRPr="00923E67">
        <w:rPr>
          <w:rFonts w:ascii="Bahij Nazanin" w:hAnsi="Bahij Nazanin" w:cs="B Mitra"/>
          <w:sz w:val="30"/>
          <w:szCs w:val="32"/>
          <w:rtl/>
        </w:rPr>
        <w:t>درجه چند جمله ای است</w:t>
      </w:r>
      <w:r w:rsidRPr="00923E67">
        <w:rPr>
          <w:rFonts w:ascii="Bahij Nazanin" w:hAnsi="Bahij Nazanin" w:cs="B Mitra"/>
          <w:sz w:val="30"/>
          <w:szCs w:val="32"/>
        </w:rPr>
        <w:t>.</w:t>
      </w:r>
    </w:p>
    <w:p w:rsidR="00923E67" w:rsidRDefault="00923E67" w:rsidP="00923E67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0"/>
          <w:szCs w:val="32"/>
          <w:rtl/>
        </w:rPr>
      </w:pPr>
      <w:r>
        <w:rPr>
          <w:rFonts w:ascii="Bahij Nazanin" w:hAnsi="Bahij Nazanin" w:cs="B Mitra" w:hint="cs"/>
          <w:sz w:val="30"/>
          <w:szCs w:val="32"/>
          <w:rtl/>
        </w:rPr>
        <w:t>-----------------------------------------------------------------------------</w:t>
      </w:r>
    </w:p>
    <w:p w:rsidR="008C747B" w:rsidRDefault="008C747B" w:rsidP="008C747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t>۲</w:t>
      </w: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>کرنل گاوسی</w:t>
      </w:r>
      <w:r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8C747B" w:rsidRP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2"/>
        </w:rPr>
      </w:pPr>
      <w:r w:rsidRPr="008C747B">
        <w:rPr>
          <w:rFonts w:ascii="Bahij Nazanin" w:hAnsi="Bahij Nazanin" w:cs="B Mitra"/>
          <w:sz w:val="32"/>
          <w:szCs w:val="32"/>
          <w:rtl/>
        </w:rPr>
        <w:t>این یک کرنل برای اهداف عمومی است. و هنگامی که هیچ دانش پیشینی در مورد داده ها وجود ندارد استفاده می شود</w:t>
      </w:r>
      <w:r w:rsidRPr="008C747B">
        <w:rPr>
          <w:rFonts w:ascii="Bahij Nazanin" w:hAnsi="Bahij Nazanin" w:cs="B Mitra"/>
          <w:sz w:val="32"/>
          <w:szCs w:val="32"/>
        </w:rPr>
        <w:t xml:space="preserve">. </w:t>
      </w:r>
      <w:r w:rsidRPr="008C747B">
        <w:rPr>
          <w:rFonts w:ascii="Bahij Nazanin" w:hAnsi="Bahij Nazanin" w:cs="B Mitra"/>
          <w:sz w:val="32"/>
          <w:szCs w:val="32"/>
          <w:rtl/>
        </w:rPr>
        <w:t>معادله آن به صورت زیر است</w:t>
      </w:r>
      <w:r w:rsidRPr="008C747B">
        <w:rPr>
          <w:rFonts w:ascii="Bahij Nazanin" w:hAnsi="Bahij Nazanin" w:cs="B Mitra"/>
          <w:sz w:val="32"/>
          <w:szCs w:val="32"/>
        </w:rPr>
        <w:t xml:space="preserve"> :</w:t>
      </w:r>
    </w:p>
    <w:p w:rsidR="008C747B" w:rsidRDefault="008C747B" w:rsidP="008C747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-648872</wp:posOffset>
            </wp:positionV>
            <wp:extent cx="2954215" cy="639346"/>
            <wp:effectExtent l="0" t="0" r="0" b="8890"/>
            <wp:wrapNone/>
            <wp:docPr id="10" name="Picture 10" descr="رمول کرنل گاوس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رمول کرنل گاوس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6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>----------------------------------------</w:t>
      </w:r>
    </w:p>
    <w:p w:rsidR="008C747B" w:rsidRDefault="008C747B" w:rsidP="008C747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t>۳</w:t>
      </w: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 xml:space="preserve">تابع پایه شعاعی گاوسی </w:t>
      </w:r>
      <w:r w:rsidRPr="008C747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>( RBF )</w:t>
      </w:r>
      <w:r w:rsidRPr="008C747B"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67456" behindDoc="0" locked="0" layoutInCell="1" allowOverlap="1" wp14:anchorId="3694BEB2" wp14:editId="03648BC2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3408132" cy="323557"/>
            <wp:effectExtent l="0" t="0" r="1905" b="635"/>
            <wp:wrapNone/>
            <wp:docPr id="9" name="Picture 9" descr="رمول کرنل 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رمول کرنل RB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32" cy="3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47B">
        <w:rPr>
          <w:rFonts w:ascii="Bahij Nazanin" w:hAnsi="Bahij Nazanin" w:cs="B Mitra"/>
          <w:sz w:val="32"/>
          <w:szCs w:val="36"/>
          <w:rtl/>
        </w:rPr>
        <w:t>این کرنلی برای اهداف عمومی کلربرد دارد. و هنگامی که هیچ دانش پیشینی در مورد داده ها وجود نداشته باشد، مورد استفاده قرار می گیرد. معادله آن به صورت زیر است</w:t>
      </w:r>
      <w:r>
        <w:rPr>
          <w:rFonts w:ascii="Bahij Nazanin" w:hAnsi="Bahij Nazanin" w:cs="B Mitra"/>
          <w:sz w:val="32"/>
          <w:szCs w:val="36"/>
        </w:rPr>
        <w:t xml:space="preserve"> </w:t>
      </w:r>
      <w:r>
        <w:rPr>
          <w:rFonts w:ascii="Bahij Nazanin" w:hAnsi="Bahij Nazanin" w:cs="B Mitra" w:hint="cs"/>
          <w:sz w:val="32"/>
          <w:szCs w:val="36"/>
          <w:rtl/>
        </w:rPr>
        <w:t>:</w:t>
      </w: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</w:p>
    <w:p w:rsidR="008C747B" w:rsidRP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44"/>
          <w:rtl/>
        </w:rPr>
      </w:pPr>
      <w:r w:rsidRPr="008C747B">
        <w:rPr>
          <w:rFonts w:ascii="Bahij Nazanin" w:hAnsi="Bahij Nazanin" w:cs="B Mitra"/>
          <w:sz w:val="32"/>
          <w:szCs w:val="36"/>
          <w:rtl/>
        </w:rPr>
        <w:t>و برای</w:t>
      </w:r>
      <w:r w:rsidRPr="008C747B">
        <w:rPr>
          <w:rFonts w:ascii="Bahij Nazanin" w:hAnsi="Bahij Nazanin" w:cs="B Mitra"/>
          <w:sz w:val="32"/>
          <w:szCs w:val="36"/>
        </w:rPr>
        <w:t xml:space="preserve">     </w:t>
      </w:r>
      <w:r w:rsidRPr="008C747B">
        <w:rPr>
          <w:rFonts w:ascii="Bahij Nazanin" w:eastAsia="Times New Roman" w:hAnsi="Bahij Nazanin" w:cs="B Mitra"/>
          <w:noProof/>
          <w:sz w:val="32"/>
          <w:szCs w:val="36"/>
          <w:lang w:eastAsia="en-US"/>
        </w:rPr>
        <w:drawing>
          <wp:inline distT="0" distB="0" distL="0" distR="0" wp14:anchorId="405DE646" wp14:editId="6D57DF46">
            <wp:extent cx="441960" cy="167640"/>
            <wp:effectExtent l="0" t="0" r="0" b="10160"/>
            <wp:docPr id="23" name="Picture 23" descr="رم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رمو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47B">
        <w:rPr>
          <w:rFonts w:ascii="Bahij Nazanin" w:hAnsi="Bahij Nazanin" w:cs="B Mitra"/>
          <w:sz w:val="32"/>
          <w:szCs w:val="36"/>
        </w:rPr>
        <w:t xml:space="preserve">       </w:t>
      </w: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4"/>
          <w:szCs w:val="40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07B1315B" wp14:editId="33BF2748">
            <wp:simplePos x="0" y="0"/>
            <wp:positionH relativeFrom="margin">
              <wp:align>center</wp:align>
            </wp:positionH>
            <wp:positionV relativeFrom="paragraph">
              <wp:posOffset>597877</wp:posOffset>
            </wp:positionV>
            <wp:extent cx="1336431" cy="346481"/>
            <wp:effectExtent l="0" t="0" r="0" b="0"/>
            <wp:wrapNone/>
            <wp:docPr id="7" name="Picture 7" descr="رمول پارامتری کرن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رمول پارامتری کرن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31" cy="34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747B">
        <w:rPr>
          <w:rFonts w:ascii="Bahij Nazanin" w:hAnsi="Bahij Nazanin" w:cs="B Mitra"/>
          <w:sz w:val="34"/>
          <w:szCs w:val="40"/>
          <w:rtl/>
        </w:rPr>
        <w:t>گاهی اوقات با استفاده از پارامتر زیر استفاده می شود</w:t>
      </w:r>
      <w:r w:rsidRPr="008C747B">
        <w:rPr>
          <w:rFonts w:ascii="Bahij Nazanin" w:hAnsi="Bahij Nazanin" w:cs="B Mitra"/>
          <w:sz w:val="34"/>
          <w:szCs w:val="40"/>
        </w:rPr>
        <w:t xml:space="preserve"> :</w:t>
      </w:r>
    </w:p>
    <w:p w:rsidR="008C747B" w:rsidRDefault="008C747B" w:rsidP="008C747B">
      <w:pPr>
        <w:bidi/>
        <w:spacing w:before="100" w:beforeAutospacing="1" w:after="100" w:afterAutospacing="1"/>
        <w:jc w:val="center"/>
        <w:rPr>
          <w:rFonts w:ascii="Bahij Nazanin" w:hAnsi="Bahij Nazanin" w:cs="B Mitra"/>
          <w:sz w:val="34"/>
          <w:szCs w:val="40"/>
          <w:rtl/>
        </w:rPr>
      </w:pPr>
    </w:p>
    <w:p w:rsidR="008C747B" w:rsidRDefault="008C747B" w:rsidP="008C747B">
      <w:pPr>
        <w:bidi/>
        <w:spacing w:before="100" w:beforeAutospacing="1" w:after="100" w:afterAutospacing="1"/>
        <w:jc w:val="center"/>
        <w:rPr>
          <w:rFonts w:ascii="Bahij Nazanin" w:hAnsi="Bahij Nazanin" w:cs="B Mitra"/>
          <w:sz w:val="34"/>
          <w:szCs w:val="40"/>
          <w:rtl/>
        </w:rPr>
      </w:pPr>
      <w:r>
        <w:rPr>
          <w:rFonts w:ascii="Bahij Nazanin" w:hAnsi="Bahij Nazanin" w:cs="B Mitra" w:hint="cs"/>
          <w:sz w:val="34"/>
          <w:szCs w:val="40"/>
          <w:rtl/>
        </w:rPr>
        <w:t>-------------------------------------------------------------</w:t>
      </w:r>
    </w:p>
    <w:p w:rsidR="008C747B" w:rsidRDefault="008C747B" w:rsidP="008C747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0"/>
          <w:szCs w:val="32"/>
          <w:rtl/>
        </w:rPr>
      </w:pP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  <w:rtl/>
          <w:lang w:bidi="fa-IR"/>
        </w:rPr>
        <w:t>۴</w:t>
      </w: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</w:rPr>
        <w:t xml:space="preserve">- </w:t>
      </w: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  <w:rtl/>
        </w:rPr>
        <w:t>کرنل</w:t>
      </w:r>
      <w:r w:rsidRPr="008C747B">
        <w:rPr>
          <w:rFonts w:ascii="Bahij Nazanin" w:eastAsia="Times New Roman" w:hAnsi="Bahij Nazanin" w:cs="B Titr" w:hint="cs"/>
          <w:b/>
          <w:bCs/>
          <w:sz w:val="30"/>
          <w:szCs w:val="32"/>
          <w:u w:val="single"/>
          <w:rtl/>
        </w:rPr>
        <w:t xml:space="preserve"> </w:t>
      </w: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</w:rPr>
        <w:t>RBF</w:t>
      </w:r>
      <w:r w:rsidRPr="008C747B">
        <w:rPr>
          <w:rFonts w:ascii="Bahij Nazanin" w:eastAsia="Times New Roman" w:hAnsi="Bahij Nazanin" w:cs="B Titr" w:hint="cs"/>
          <w:b/>
          <w:bCs/>
          <w:sz w:val="30"/>
          <w:szCs w:val="32"/>
          <w:u w:val="single"/>
          <w:rtl/>
        </w:rPr>
        <w:t xml:space="preserve"> </w:t>
      </w: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</w:rPr>
        <w:t xml:space="preserve"> </w:t>
      </w:r>
      <w:r w:rsidRPr="008C747B">
        <w:rPr>
          <w:rFonts w:ascii="Bahij Nazanin" w:eastAsia="Times New Roman" w:hAnsi="Bahij Nazanin" w:cs="B Titr"/>
          <w:b/>
          <w:bCs/>
          <w:sz w:val="30"/>
          <w:szCs w:val="32"/>
          <w:u w:val="single"/>
          <w:rtl/>
        </w:rPr>
        <w:t>لاپلاس</w:t>
      </w:r>
      <w:r w:rsidRPr="008C747B">
        <w:rPr>
          <w:rFonts w:ascii="Bahij Nazanin" w:eastAsia="Times New Roman" w:hAnsi="Bahij Nazanin" w:cs="B Titr" w:hint="cs"/>
          <w:b/>
          <w:bCs/>
          <w:sz w:val="30"/>
          <w:szCs w:val="32"/>
          <w:rtl/>
        </w:rPr>
        <w:t xml:space="preserve"> )</w:t>
      </w: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36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69504" behindDoc="0" locked="0" layoutInCell="1" allowOverlap="1" wp14:anchorId="73C7D766" wp14:editId="549F6621">
            <wp:simplePos x="0" y="0"/>
            <wp:positionH relativeFrom="margin">
              <wp:align>center</wp:align>
            </wp:positionH>
            <wp:positionV relativeFrom="paragraph">
              <wp:posOffset>851535</wp:posOffset>
            </wp:positionV>
            <wp:extent cx="1965960" cy="426720"/>
            <wp:effectExtent l="0" t="0" r="0" b="0"/>
            <wp:wrapNone/>
            <wp:docPr id="6" name="Picture 6" descr="رمول کرنل لاپلاس 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رمول کرنل لاپلاس RB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47B">
        <w:rPr>
          <w:rFonts w:ascii="Bahij Nazanin" w:hAnsi="Bahij Nazanin" w:cs="B Mitra"/>
          <w:sz w:val="36"/>
          <w:szCs w:val="36"/>
          <w:rtl/>
        </w:rPr>
        <w:t>این هم یک کرنل برای اهداف عمومی است. و هنگامی که هیچ دانش پیشینی در مورد داده ها وجود ندارد استفاده می شود</w:t>
      </w:r>
      <w:r w:rsidRPr="008C747B">
        <w:rPr>
          <w:rFonts w:ascii="Bahij Nazanin" w:hAnsi="Bahij Nazanin" w:cs="B Mitra"/>
          <w:sz w:val="36"/>
          <w:szCs w:val="36"/>
        </w:rPr>
        <w:t xml:space="preserve">. </w:t>
      </w:r>
      <w:r w:rsidRPr="008C747B">
        <w:rPr>
          <w:rFonts w:ascii="Bahij Nazanin" w:hAnsi="Bahij Nazanin" w:cs="B Mitra"/>
          <w:sz w:val="36"/>
          <w:szCs w:val="36"/>
          <w:rtl/>
        </w:rPr>
        <w:t>معادله آن به صورت زیر است</w:t>
      </w:r>
      <w:r>
        <w:rPr>
          <w:rFonts w:ascii="Bahij Nazanin" w:hAnsi="Bahij Nazanin" w:cs="B Mitra"/>
          <w:sz w:val="36"/>
          <w:szCs w:val="36"/>
        </w:rPr>
        <w:t xml:space="preserve"> </w:t>
      </w:r>
      <w:r>
        <w:rPr>
          <w:rFonts w:ascii="Bahij Nazanin" w:hAnsi="Bahij Nazanin" w:cs="B Mitra" w:hint="cs"/>
          <w:sz w:val="36"/>
          <w:szCs w:val="36"/>
          <w:rtl/>
        </w:rPr>
        <w:t>:</w:t>
      </w: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36"/>
          <w:rtl/>
        </w:rPr>
      </w:pPr>
    </w:p>
    <w:p w:rsidR="008C747B" w:rsidRDefault="008C747B" w:rsidP="008C747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36"/>
          <w:rtl/>
        </w:rPr>
      </w:pPr>
      <w:r>
        <w:rPr>
          <w:rFonts w:ascii="Bahij Nazanin" w:hAnsi="Bahij Nazanin" w:cs="B Mitra" w:hint="cs"/>
          <w:sz w:val="36"/>
          <w:szCs w:val="36"/>
          <w:rtl/>
        </w:rPr>
        <w:t>--------------------------------------------------------------------</w:t>
      </w:r>
    </w:p>
    <w:p w:rsidR="004A40DB" w:rsidRDefault="004A40DB" w:rsidP="004A40D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2"/>
          <w:rtl/>
        </w:rPr>
      </w:pPr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  <w:rtl/>
          <w:lang w:bidi="fa-IR"/>
        </w:rPr>
        <w:lastRenderedPageBreak/>
        <w:t>۵</w:t>
      </w:r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</w:rPr>
        <w:t xml:space="preserve">- </w:t>
      </w:r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  <w:rtl/>
        </w:rPr>
        <w:t>کرنل تانژانت هیپربولیک</w:t>
      </w:r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</w:rPr>
        <w:t xml:space="preserve"> </w:t>
      </w:r>
      <w:r>
        <w:rPr>
          <w:rFonts w:ascii="Bahij Nazanin" w:eastAsia="Times New Roman" w:hAnsi="Bahij Nazanin" w:cs="B Titr" w:hint="cs"/>
          <w:b/>
          <w:bCs/>
          <w:sz w:val="32"/>
          <w:szCs w:val="32"/>
          <w:u w:val="single"/>
          <w:rtl/>
        </w:rPr>
        <w:t xml:space="preserve"> </w:t>
      </w:r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</w:rPr>
        <w:t xml:space="preserve">( </w:t>
      </w:r>
      <w:proofErr w:type="spellStart"/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</w:rPr>
        <w:t>tanh</w:t>
      </w:r>
      <w:proofErr w:type="spellEnd"/>
      <w:r w:rsidRPr="004A40DB">
        <w:rPr>
          <w:rFonts w:ascii="Bahij Nazanin" w:eastAsia="Times New Roman" w:hAnsi="Bahij Nazanin" w:cs="B Titr"/>
          <w:b/>
          <w:bCs/>
          <w:sz w:val="32"/>
          <w:szCs w:val="32"/>
          <w:u w:val="single"/>
        </w:rPr>
        <w:t xml:space="preserve"> )</w:t>
      </w:r>
      <w:r w:rsidR="00033925" w:rsidRPr="00033925">
        <w:rPr>
          <w:rFonts w:ascii="Bahij Nazanin" w:eastAsia="Times New Roman" w:hAnsi="Bahij Nazanin" w:cs="B Titr" w:hint="cs"/>
          <w:b/>
          <w:bCs/>
          <w:sz w:val="32"/>
          <w:szCs w:val="32"/>
          <w:rtl/>
        </w:rPr>
        <w:t xml:space="preserve"> )</w:t>
      </w:r>
    </w:p>
    <w:p w:rsid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033925">
        <w:rPr>
          <w:rFonts w:ascii="Bahij Nazanin" w:hAnsi="Bahij Nazanin" w:cs="B Mitra"/>
          <w:sz w:val="32"/>
          <w:szCs w:val="36"/>
          <w:rtl/>
        </w:rPr>
        <w:t>می توانیم از آن در شبکه های عصبی استفاده کنیم</w:t>
      </w:r>
      <w:r w:rsidRPr="00033925">
        <w:rPr>
          <w:rFonts w:ascii="Bahij Nazanin" w:hAnsi="Bahij Nazanin" w:cs="B Mitra"/>
          <w:sz w:val="32"/>
          <w:szCs w:val="36"/>
        </w:rPr>
        <w:t xml:space="preserve">. </w:t>
      </w:r>
      <w:r w:rsidRPr="00033925">
        <w:rPr>
          <w:rFonts w:ascii="Bahij Nazanin" w:hAnsi="Bahij Nazanin" w:cs="B Mitra"/>
          <w:sz w:val="32"/>
          <w:szCs w:val="36"/>
          <w:rtl/>
        </w:rPr>
        <w:t>معادله مربوط به آن عبارت است از</w:t>
      </w:r>
      <w:r w:rsidRPr="00033925">
        <w:rPr>
          <w:rFonts w:ascii="Bahij Nazanin" w:hAnsi="Bahij Nazanin" w:cs="B Mitra"/>
          <w:sz w:val="32"/>
          <w:szCs w:val="36"/>
        </w:rPr>
        <w:t xml:space="preserve"> :</w:t>
      </w:r>
    </w:p>
    <w:p w:rsid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70528" behindDoc="0" locked="0" layoutInCell="1" allowOverlap="1" wp14:anchorId="7ACF5D2E" wp14:editId="0036AC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19450" cy="300481"/>
            <wp:effectExtent l="0" t="0" r="0" b="4445"/>
            <wp:wrapNone/>
            <wp:docPr id="24" name="Picture 24" descr="رمول کرنل تانژانت هایپربولی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رمول کرنل تانژانت هایپربولیک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925" w:rsidRP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36"/>
        </w:rPr>
      </w:pPr>
      <w:r w:rsidRPr="00033925">
        <w:rPr>
          <w:rFonts w:ascii="Bahij Nazanin" w:hAnsi="Bahij Nazanin" w:cs="B Mitra"/>
          <w:sz w:val="36"/>
          <w:szCs w:val="36"/>
          <w:rtl/>
        </w:rPr>
        <w:t>در برخی موارد ( نه همیشه</w:t>
      </w:r>
      <w:r w:rsidRPr="00033925">
        <w:rPr>
          <w:rFonts w:ascii="Bahij Nazanin" w:hAnsi="Bahij Nazanin" w:cs="B Mitra"/>
          <w:sz w:val="36"/>
          <w:szCs w:val="36"/>
        </w:rPr>
        <w:t xml:space="preserve"> ) k &gt; 0 </w:t>
      </w:r>
      <w:r w:rsidRPr="00033925">
        <w:rPr>
          <w:rFonts w:ascii="Bahij Nazanin" w:hAnsi="Bahij Nazanin" w:cs="B Mitra"/>
          <w:sz w:val="36"/>
          <w:szCs w:val="36"/>
          <w:rtl/>
        </w:rPr>
        <w:t>و</w:t>
      </w:r>
      <w:r w:rsidRPr="00033925">
        <w:rPr>
          <w:rFonts w:ascii="Bahij Nazanin" w:hAnsi="Bahij Nazanin" w:cs="B Mitra"/>
          <w:sz w:val="36"/>
          <w:szCs w:val="36"/>
        </w:rPr>
        <w:t xml:space="preserve"> c &lt; 0.</w:t>
      </w:r>
    </w:p>
    <w:p w:rsid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>
        <w:rPr>
          <w:rFonts w:ascii="Bahij Nazanin" w:hAnsi="Bahij Nazanin" w:cs="B Mitra" w:hint="cs"/>
          <w:sz w:val="32"/>
          <w:szCs w:val="36"/>
          <w:rtl/>
        </w:rPr>
        <w:t>--------------------------------------------------------------------</w:t>
      </w:r>
    </w:p>
    <w:p w:rsidR="00033925" w:rsidRDefault="00033925" w:rsidP="00033925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6"/>
          <w:szCs w:val="36"/>
          <w:u w:val="single"/>
          <w:rtl/>
        </w:rPr>
      </w:pPr>
      <w:r w:rsidRPr="00033925">
        <w:rPr>
          <w:rFonts w:ascii="Bahij Nazanin" w:eastAsia="Times New Roman" w:hAnsi="Bahij Nazanin" w:cs="B Titr"/>
          <w:b/>
          <w:bCs/>
          <w:sz w:val="36"/>
          <w:szCs w:val="36"/>
          <w:u w:val="single"/>
          <w:rtl/>
          <w:lang w:bidi="fa-IR"/>
        </w:rPr>
        <w:t>۶</w:t>
      </w:r>
      <w:r w:rsidRPr="00033925">
        <w:rPr>
          <w:rFonts w:ascii="Bahij Nazanin" w:eastAsia="Times New Roman" w:hAnsi="Bahij Nazanin" w:cs="B Titr"/>
          <w:b/>
          <w:bCs/>
          <w:sz w:val="36"/>
          <w:szCs w:val="36"/>
          <w:u w:val="single"/>
        </w:rPr>
        <w:t xml:space="preserve">- </w:t>
      </w:r>
      <w:r w:rsidRPr="00033925">
        <w:rPr>
          <w:rFonts w:ascii="Bahij Nazanin" w:eastAsia="Times New Roman" w:hAnsi="Bahij Nazanin" w:cs="B Titr"/>
          <w:b/>
          <w:bCs/>
          <w:sz w:val="36"/>
          <w:szCs w:val="36"/>
          <w:u w:val="single"/>
          <w:rtl/>
        </w:rPr>
        <w:t>کرنل سیگموئید</w:t>
      </w:r>
      <w:r w:rsidRPr="00033925">
        <w:rPr>
          <w:rFonts w:ascii="Bahij Nazanin" w:eastAsia="Times New Roman" w:hAnsi="Bahij Nazanin" w:cs="B Titr" w:hint="cs"/>
          <w:b/>
          <w:bCs/>
          <w:sz w:val="36"/>
          <w:szCs w:val="36"/>
          <w:rtl/>
        </w:rPr>
        <w:t xml:space="preserve"> )</w:t>
      </w:r>
    </w:p>
    <w:p w:rsidR="00033925" w:rsidRPr="00033925" w:rsidRDefault="00033925" w:rsidP="00033925">
      <w:pPr>
        <w:bidi/>
        <w:spacing w:before="100" w:beforeAutospacing="1" w:after="100" w:afterAutospacing="1"/>
        <w:jc w:val="both"/>
        <w:outlineLvl w:val="2"/>
        <w:rPr>
          <w:rFonts w:ascii="Bahij Nazanin" w:hAnsi="Bahij Nazanin" w:cs="B Mitra"/>
          <w:sz w:val="32"/>
          <w:szCs w:val="36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71552" behindDoc="0" locked="0" layoutInCell="1" allowOverlap="1" wp14:anchorId="56D9710C" wp14:editId="6ED2CBB3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2524125" cy="250326"/>
            <wp:effectExtent l="0" t="0" r="0" b="0"/>
            <wp:wrapNone/>
            <wp:docPr id="25" name="Picture 25" descr="رمول کرنل سیگموئی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رمول کرنل سیگموئید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925">
        <w:rPr>
          <w:rFonts w:ascii="Bahij Nazanin" w:hAnsi="Bahij Nazanin" w:cs="B Mitra"/>
          <w:sz w:val="32"/>
          <w:szCs w:val="36"/>
          <w:rtl/>
        </w:rPr>
        <w:t>می توان این کرنل را در شبکه های عصبی مورد استفاده قرار داد. معادله مربوط به آن عبارت است از</w:t>
      </w:r>
      <w:r w:rsidRPr="00033925">
        <w:rPr>
          <w:rFonts w:ascii="Bahij Nazanin" w:hAnsi="Bahij Nazanin" w:cs="B Mitra"/>
          <w:sz w:val="32"/>
          <w:szCs w:val="36"/>
        </w:rPr>
        <w:t xml:space="preserve"> :</w:t>
      </w:r>
    </w:p>
    <w:p w:rsid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</w:p>
    <w:p w:rsid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>
        <w:rPr>
          <w:rFonts w:ascii="Bahij Nazanin" w:hAnsi="Bahij Nazanin" w:cs="B Mitra" w:hint="cs"/>
          <w:sz w:val="32"/>
          <w:szCs w:val="36"/>
          <w:rtl/>
        </w:rPr>
        <w:t>--------------------------------------------------------------------</w:t>
      </w:r>
    </w:p>
    <w:p w:rsidR="00707B3B" w:rsidRDefault="00707B3B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t>۷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 xml:space="preserve">کرنل تابع بِسِل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>( Bessel )</w:t>
      </w:r>
      <w:r>
        <w:rPr>
          <w:rFonts w:ascii="Bahij Nazanin" w:eastAsia="Times New Roman" w:hAnsi="Bahij Nazanin" w:cs="B Titr" w:hint="cs"/>
          <w:b/>
          <w:bCs/>
          <w:sz w:val="32"/>
          <w:szCs w:val="36"/>
          <w:u w:val="single"/>
          <w:rtl/>
        </w:rPr>
        <w:t xml:space="preserve">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>از نوع اول</w:t>
      </w:r>
      <w:r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</w:t>
      </w:r>
      <w:r w:rsidRPr="00707B3B"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707B3B" w:rsidRDefault="00707B3B" w:rsidP="00707B3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  <w:rtl/>
        </w:rPr>
      </w:pPr>
      <w:r w:rsidRPr="00707B3B">
        <w:rPr>
          <w:rFonts w:ascii="Bahij Nazanin" w:hAnsi="Bahij Nazanin" w:cs="B Mitra"/>
          <w:sz w:val="32"/>
          <w:szCs w:val="36"/>
          <w:rtl/>
        </w:rPr>
        <w:t>ما می توانیم از آن برای حذف مقطع عرضی در توابع ریاضی استفاده کنیم. معادله آن عبارت است از</w:t>
      </w:r>
      <w:r w:rsidRPr="00707B3B">
        <w:rPr>
          <w:rFonts w:ascii="Bahij Nazanin" w:hAnsi="Bahij Nazanin" w:cs="B Mitra"/>
          <w:sz w:val="32"/>
          <w:szCs w:val="36"/>
        </w:rPr>
        <w:t xml:space="preserve"> :</w:t>
      </w:r>
    </w:p>
    <w:p w:rsidR="00707B3B" w:rsidRPr="00707B3B" w:rsidRDefault="00707B3B" w:rsidP="00707B3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72576" behindDoc="0" locked="0" layoutInCell="1" allowOverlap="1" wp14:anchorId="6536EBA8" wp14:editId="06FB7F46">
            <wp:simplePos x="0" y="0"/>
            <wp:positionH relativeFrom="margin">
              <wp:posOffset>2135505</wp:posOffset>
            </wp:positionH>
            <wp:positionV relativeFrom="paragraph">
              <wp:posOffset>8255</wp:posOffset>
            </wp:positionV>
            <wp:extent cx="2409825" cy="553074"/>
            <wp:effectExtent l="0" t="0" r="0" b="0"/>
            <wp:wrapNone/>
            <wp:docPr id="26" name="Picture 26" descr="رمول کرنل تابع بس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رمول کرنل تابع بسل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5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B3B" w:rsidRPr="000137CA" w:rsidRDefault="00707B3B" w:rsidP="00707B3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0"/>
          <w:szCs w:val="32"/>
          <w:rtl/>
          <w:lang w:bidi="fa-IR"/>
        </w:rPr>
      </w:pPr>
      <w:r w:rsidRPr="000137CA">
        <w:rPr>
          <w:rFonts w:ascii="Bahij Nazanin" w:hAnsi="Bahij Nazanin" w:cs="B Mitra"/>
          <w:sz w:val="30"/>
          <w:szCs w:val="32"/>
          <w:rtl/>
        </w:rPr>
        <w:t>که</w:t>
      </w:r>
      <w:r w:rsidRPr="000137CA">
        <w:rPr>
          <w:rFonts w:ascii="Bahij Nazanin" w:hAnsi="Bahij Nazanin" w:cs="B Mitra"/>
          <w:sz w:val="30"/>
          <w:szCs w:val="32"/>
        </w:rPr>
        <w:t xml:space="preserve"> J </w:t>
      </w:r>
      <w:r w:rsidRPr="000137CA">
        <w:rPr>
          <w:rFonts w:ascii="Bahij Nazanin" w:hAnsi="Bahij Nazanin" w:cs="B Mitra"/>
          <w:sz w:val="30"/>
          <w:szCs w:val="32"/>
          <w:rtl/>
        </w:rPr>
        <w:t>تابع بسل از نوع اول است</w:t>
      </w:r>
      <w:r w:rsidRPr="000137CA">
        <w:rPr>
          <w:rFonts w:ascii="Bahij Nazanin" w:hAnsi="Bahij Nazanin" w:cs="B Mitra"/>
          <w:sz w:val="30"/>
          <w:szCs w:val="32"/>
        </w:rPr>
        <w:t>.</w:t>
      </w:r>
    </w:p>
    <w:p w:rsidR="00707B3B" w:rsidRDefault="00707B3B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b/>
          <w:bCs/>
          <w:sz w:val="28"/>
          <w:szCs w:val="28"/>
          <w:rtl/>
        </w:rPr>
      </w:pPr>
      <w:r w:rsidRPr="00707B3B">
        <w:rPr>
          <w:rFonts w:ascii="Bahij Nazanin" w:eastAsia="Times New Roman" w:hAnsi="Bahij Nazanin" w:cs="B Mitra" w:hint="cs"/>
          <w:b/>
          <w:bCs/>
          <w:sz w:val="28"/>
          <w:szCs w:val="28"/>
          <w:rtl/>
        </w:rPr>
        <w:t>--------------------------------------------------</w:t>
      </w:r>
      <w:r>
        <w:rPr>
          <w:rFonts w:ascii="Bahij Nazanin" w:eastAsia="Times New Roman" w:hAnsi="Bahij Nazanin" w:cs="B Mitra" w:hint="cs"/>
          <w:b/>
          <w:bCs/>
          <w:sz w:val="28"/>
          <w:szCs w:val="28"/>
          <w:rtl/>
        </w:rPr>
        <w:t>-----------------------------</w:t>
      </w:r>
    </w:p>
    <w:p w:rsidR="00707B3B" w:rsidRDefault="00707B3B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lastRenderedPageBreak/>
        <w:t>۸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 xml:space="preserve">کرنل پایه شعاعی </w:t>
      </w:r>
      <w:r w:rsidRPr="00707B3B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>ANOVA</w:t>
      </w:r>
      <w:r w:rsidRPr="00707B3B"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707B3B" w:rsidRPr="000137CA" w:rsidRDefault="000137CA" w:rsidP="00707B3B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6"/>
          <w:szCs w:val="36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42521809" wp14:editId="6270EFAD">
            <wp:simplePos x="0" y="0"/>
            <wp:positionH relativeFrom="margin">
              <wp:align>center</wp:align>
            </wp:positionH>
            <wp:positionV relativeFrom="paragraph">
              <wp:posOffset>480143</wp:posOffset>
            </wp:positionV>
            <wp:extent cx="2770909" cy="571500"/>
            <wp:effectExtent l="0" t="0" r="0" b="0"/>
            <wp:wrapNone/>
            <wp:docPr id="27" name="Picture 27" descr="رمول کرنل پایه شعاعی A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رمول کرنل پایه شعاعی ANOV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09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B3B" w:rsidRPr="000137CA">
        <w:rPr>
          <w:rFonts w:ascii="Bahij Nazanin" w:hAnsi="Bahij Nazanin" w:cs="B Mitra"/>
          <w:sz w:val="36"/>
          <w:szCs w:val="36"/>
          <w:rtl/>
        </w:rPr>
        <w:t>ما می توانیم از آن در مسائل رگرسیون استفاده کنیم. معادله مربوط به آن عبارت است از</w:t>
      </w:r>
      <w:r w:rsidR="00707B3B" w:rsidRPr="000137CA">
        <w:rPr>
          <w:rFonts w:ascii="Bahij Nazanin" w:hAnsi="Bahij Nazanin" w:cs="B Mitra"/>
          <w:sz w:val="36"/>
          <w:szCs w:val="36"/>
        </w:rPr>
        <w:t xml:space="preserve"> :</w:t>
      </w:r>
      <w:r w:rsidRPr="000137CA">
        <w:rPr>
          <w:rFonts w:ascii="Bahij Nazanin" w:eastAsia="Times New Roman" w:hAnsi="Bahij Nazanin" w:cs="Bahij Nazanin"/>
          <w:noProof/>
          <w:sz w:val="28"/>
          <w:szCs w:val="28"/>
        </w:rPr>
        <w:t xml:space="preserve"> </w:t>
      </w:r>
    </w:p>
    <w:p w:rsidR="00707B3B" w:rsidRPr="00707B3B" w:rsidRDefault="00707B3B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</w:pPr>
    </w:p>
    <w:p w:rsidR="00707B3B" w:rsidRDefault="000137CA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b/>
          <w:bCs/>
          <w:sz w:val="28"/>
          <w:szCs w:val="28"/>
          <w:rtl/>
        </w:rPr>
      </w:pPr>
      <w:r>
        <w:rPr>
          <w:rFonts w:ascii="Bahij Nazanin" w:eastAsia="Times New Roman" w:hAnsi="Bahij Nazanin" w:cs="B Mitra" w:hint="cs"/>
          <w:b/>
          <w:bCs/>
          <w:sz w:val="28"/>
          <w:szCs w:val="28"/>
          <w:rtl/>
        </w:rPr>
        <w:t>-------------------------------------------------------------------------------</w:t>
      </w:r>
    </w:p>
    <w:p w:rsid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  <w:lang w:bidi="fa-IR"/>
        </w:rPr>
        <w:t>۹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- 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 xml:space="preserve">کرنل 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>spline</w:t>
      </w:r>
      <w:r w:rsidRPr="000137CA">
        <w:rPr>
          <w:rFonts w:ascii="Bahij Nazanin" w:eastAsia="Times New Roman" w:hAnsi="Bahij Nazanin" w:cs="B Titr" w:hint="cs"/>
          <w:b/>
          <w:bCs/>
          <w:sz w:val="32"/>
          <w:szCs w:val="36"/>
          <w:u w:val="single"/>
          <w:rtl/>
        </w:rPr>
        <w:t xml:space="preserve"> 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</w:rPr>
        <w:t xml:space="preserve"> 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u w:val="single"/>
          <w:rtl/>
        </w:rPr>
        <w:t>خطی بصورت یک بعدی</w:t>
      </w:r>
      <w:r w:rsidRPr="000137CA">
        <w:rPr>
          <w:rFonts w:ascii="Bahij Nazanin" w:eastAsia="Times New Roman" w:hAnsi="Bahij Nazanin" w:cs="B Titr"/>
          <w:b/>
          <w:bCs/>
          <w:sz w:val="32"/>
          <w:szCs w:val="36"/>
          <w:rtl/>
        </w:rPr>
        <w:t xml:space="preserve"> </w:t>
      </w:r>
      <w:r>
        <w:rPr>
          <w:rFonts w:ascii="Bahij Nazanin" w:eastAsia="Times New Roman" w:hAnsi="Bahij Nazanin" w:cs="B Titr" w:hint="cs"/>
          <w:b/>
          <w:bCs/>
          <w:sz w:val="32"/>
          <w:szCs w:val="36"/>
          <w:rtl/>
        </w:rPr>
        <w:t xml:space="preserve"> )</w:t>
      </w:r>
    </w:p>
    <w:p w:rsidR="000137CA" w:rsidRPr="000137CA" w:rsidRDefault="000137CA" w:rsidP="000137CA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</w:rPr>
      </w:pPr>
      <w:bookmarkStart w:id="0" w:name="_GoBack"/>
      <w:bookmarkEnd w:id="0"/>
      <w:r w:rsidRPr="00A064C8">
        <w:rPr>
          <w:rFonts w:ascii="Bahij Nazanin" w:eastAsia="Times New Roman" w:hAnsi="Bahij Nazanin" w:cs="Bahij Nazanin"/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4BDB97BC" wp14:editId="4258E389">
            <wp:simplePos x="0" y="0"/>
            <wp:positionH relativeFrom="margin">
              <wp:posOffset>194310</wp:posOffset>
            </wp:positionH>
            <wp:positionV relativeFrom="paragraph">
              <wp:posOffset>965200</wp:posOffset>
            </wp:positionV>
            <wp:extent cx="5751858" cy="409575"/>
            <wp:effectExtent l="0" t="0" r="1270" b="0"/>
            <wp:wrapNone/>
            <wp:docPr id="1" name="Picture 1" descr="رمول کرنل تابع Sp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رمول کرنل تابع Splin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58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7CA">
        <w:rPr>
          <w:rFonts w:ascii="Bahij Nazanin" w:hAnsi="Bahij Nazanin" w:cs="B Mitra"/>
          <w:sz w:val="32"/>
          <w:szCs w:val="36"/>
          <w:rtl/>
        </w:rPr>
        <w:t>این کرنل، هنگام کار با بردارهای بزرگ داده پراکنده ، کاربرد زیادی دارد. این کرنل اغلب در دسته بندی متن مورد استفاده قرار می گیرد. کرنل</w:t>
      </w:r>
      <w:r w:rsidRPr="000137CA">
        <w:rPr>
          <w:rFonts w:ascii="Bahij Nazanin" w:hAnsi="Bahij Nazanin" w:cs="B Mitra"/>
          <w:sz w:val="32"/>
          <w:szCs w:val="36"/>
        </w:rPr>
        <w:t xml:space="preserve"> spline </w:t>
      </w:r>
      <w:r w:rsidRPr="000137CA">
        <w:rPr>
          <w:rFonts w:ascii="Bahij Nazanin" w:hAnsi="Bahij Nazanin" w:cs="B Mitra"/>
          <w:sz w:val="32"/>
          <w:szCs w:val="36"/>
          <w:rtl/>
        </w:rPr>
        <w:t>همچنین در مسائل رگرسیون عملکرد خوبی دارد. معادله آن عبارت است از</w:t>
      </w:r>
      <w:r w:rsidRPr="000137CA">
        <w:rPr>
          <w:rFonts w:ascii="Bahij Nazanin" w:hAnsi="Bahij Nazanin" w:cs="B Mitra"/>
          <w:sz w:val="32"/>
          <w:szCs w:val="36"/>
        </w:rPr>
        <w:t xml:space="preserve"> :</w:t>
      </w:r>
      <w:r w:rsidRPr="000137CA">
        <w:rPr>
          <w:rFonts w:ascii="Bahij Nazanin" w:eastAsia="Times New Roman" w:hAnsi="Bahij Nazanin" w:cs="Bahij Nazanin"/>
          <w:noProof/>
        </w:rPr>
        <w:t xml:space="preserve"> </w:t>
      </w:r>
    </w:p>
    <w:p w:rsid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Titr"/>
          <w:b/>
          <w:bCs/>
          <w:sz w:val="28"/>
          <w:szCs w:val="28"/>
          <w:rtl/>
        </w:rPr>
      </w:pPr>
      <w:r>
        <w:rPr>
          <w:rFonts w:ascii="Bahij Nazanin" w:eastAsia="Times New Roman" w:hAnsi="Bahij Nazanin" w:cs="B Titr" w:hint="cs"/>
          <w:b/>
          <w:bCs/>
          <w:sz w:val="28"/>
          <w:szCs w:val="28"/>
          <w:rtl/>
        </w:rPr>
        <w:t>---------------------------------------------------</w:t>
      </w:r>
    </w:p>
    <w:p w:rsidR="000137CA" w:rsidRPr="000137CA" w:rsidRDefault="000137CA" w:rsidP="000137CA">
      <w:pPr>
        <w:bidi/>
        <w:rPr>
          <w:rFonts w:ascii="Bahij Nazanin" w:eastAsia="Times New Roman" w:hAnsi="Bahij Nazanin" w:cs="B Titr"/>
          <w:b/>
          <w:bCs/>
          <w:sz w:val="36"/>
          <w:szCs w:val="36"/>
          <w:lang w:bidi="fa-IR"/>
        </w:rPr>
      </w:pP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سوال ۲)</w:t>
      </w:r>
      <w:r w:rsidRPr="000137CA">
        <w:rPr>
          <w:rFonts w:ascii="Bahij Nazanin" w:eastAsia="Times New Roman" w:hAnsi="Bahij Nazanin" w:cs="B Titr"/>
          <w:b/>
          <w:bCs/>
          <w:sz w:val="36"/>
          <w:szCs w:val="36"/>
          <w:lang w:bidi="fa-IR"/>
        </w:rPr>
        <w:t xml:space="preserve"> </w:t>
      </w: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:rsidR="000137CA" w:rsidRDefault="000137CA" w:rsidP="000137CA">
      <w:pPr>
        <w:bidi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سوال ۳)</w:t>
      </w:r>
      <w:r w:rsidRPr="000137CA">
        <w:rPr>
          <w:rFonts w:ascii="Bahij Nazanin" w:eastAsia="Times New Roman" w:hAnsi="Bahij Nazanin" w:cs="B Titr"/>
          <w:b/>
          <w:bCs/>
          <w:sz w:val="36"/>
          <w:szCs w:val="36"/>
          <w:lang w:bidi="fa-IR"/>
        </w:rPr>
        <w:t xml:space="preserve"> </w:t>
      </w: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:rsidR="000137CA" w:rsidRPr="000137CA" w:rsidRDefault="000137CA" w:rsidP="000137CA">
      <w:pPr>
        <w:bidi/>
        <w:rPr>
          <w:rFonts w:ascii="Bahij Nazanin" w:eastAsia="Times New Roman" w:hAnsi="Bahij Nazanin" w:cs="B Mitra"/>
          <w:b/>
          <w:bCs/>
          <w:sz w:val="36"/>
          <w:szCs w:val="36"/>
          <w:rtl/>
          <w:lang w:bidi="fa-IR"/>
        </w:rPr>
      </w:pPr>
      <w:r>
        <w:rPr>
          <w:rFonts w:ascii="Bahij Nazanin" w:eastAsia="Times New Roman" w:hAnsi="Bahij Nazanin" w:cs="B Mitra" w:hint="cs"/>
          <w:b/>
          <w:bCs/>
          <w:sz w:val="36"/>
          <w:szCs w:val="36"/>
          <w:rtl/>
          <w:lang w:bidi="fa-IR"/>
        </w:rPr>
        <w:t>-------------------------------------------------------------</w:t>
      </w:r>
    </w:p>
    <w:p w:rsidR="000137CA" w:rsidRDefault="000137CA" w:rsidP="000137CA">
      <w:pPr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0137CA"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  <w:t>سوال ۴)</w:t>
      </w:r>
    </w:p>
    <w:p w:rsidR="000137CA" w:rsidRPr="000137CA" w:rsidRDefault="000137CA" w:rsidP="000137CA">
      <w:pPr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 Mitra"/>
          <w:color w:val="000000"/>
          <w:sz w:val="36"/>
          <w:szCs w:val="36"/>
        </w:rPr>
      </w:pPr>
      <w:r w:rsidRPr="000137CA">
        <w:rPr>
          <w:rFonts w:ascii="Bahij Nazanin" w:eastAsia="Times New Roman" w:hAnsi="Bahij Nazanin" w:cs="B Mitra"/>
          <w:b/>
          <w:bCs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t>ما انتظار داریم که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u w:val="single"/>
          <w:lang w:bidi="fa-IR"/>
        </w:rPr>
        <w:t>SVM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t>با حاشیه نرم حتی زمانی که مجموعه داده های آموزش به طور خطی قابل تفکیک باشد ، بهتر عمل نماید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>.</w:t>
      </w:r>
      <w:r w:rsidRPr="000137CA">
        <w:rPr>
          <w:rStyle w:val="viiyi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t>دلیل این امر این است که در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u w:val="single"/>
          <w:lang w:bidi="fa-IR"/>
        </w:rPr>
        <w:t>hard margin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t xml:space="preserve"> ، یک حاشیه جداگانه می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lastRenderedPageBreak/>
        <w:t>تواند مرز را تعیین کند ، که باعث می شود طبقه بندی بیش از حد به نویز موجود در داده حساس شود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.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در دیتاستهایی که بصورت خطی جدایی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 xml:space="preserve">پذیر هستند، 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soft-margin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م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ناسبتر است، به این خاطر که اگر از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u w:val="single"/>
          <w:lang w:bidi="fa-IR"/>
        </w:rPr>
        <w:t>hard margin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lang w:bidi="fa-IR"/>
        </w:rPr>
        <w:t xml:space="preserve"> </w:t>
      </w:r>
      <w:r w:rsidRPr="000137CA">
        <w:rPr>
          <w:rStyle w:val="jlqj4b"/>
          <w:rFonts w:ascii="Bahij Nazanin" w:eastAsia="Times New Roman" w:hAnsi="Bahij Nazanin" w:cs="B Mitra"/>
          <w:sz w:val="36"/>
          <w:szCs w:val="36"/>
          <w:rtl/>
          <w:lang w:bidi="fa-IR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استفاده کنیم، وجود یک داده پرت میتواند در عملکرد الگوریتم طبقه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بندی ما تاثیر منفی داشته باشد. برای بررسی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soft-margin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و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hard-margin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باید پارامتر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C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>
        <w:rPr>
          <w:rFonts w:ascii="Bahij Nazanin" w:hAnsi="Bahij Nazanin" w:cs="B Mitra"/>
          <w:color w:val="000000"/>
          <w:sz w:val="36"/>
          <w:szCs w:val="36"/>
          <w:rtl/>
        </w:rPr>
        <w:t>را تغییر میدهیم. هرچه پارامت</w:t>
      </w:r>
      <w:r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ر 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C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>را افزایش دهیم از هارد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  <w:rtl/>
        </w:rPr>
        <w:t xml:space="preserve">مارجین به سمت سافت مارجین حرکت 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</w:rPr>
        <w:t>خواهیم کرد .</w:t>
      </w:r>
      <w:r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نتایج تغییرات پارامتر</w:t>
      </w:r>
      <w:r w:rsidRPr="000137CA">
        <w:rPr>
          <w:rFonts w:ascii="Bahij Nazanin" w:hAnsi="Bahij Nazanin" w:cs="B Mitra"/>
          <w:color w:val="000000"/>
          <w:sz w:val="36"/>
          <w:szCs w:val="36"/>
          <w:u w:val="single"/>
        </w:rPr>
        <w:t>c</w:t>
      </w:r>
      <w:r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 </w:t>
      </w:r>
      <w:r w:rsidRPr="000137CA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0137CA">
        <w:rPr>
          <w:rFonts w:ascii="Bahij Nazanin" w:hAnsi="Bahij Nazanin" w:cs="B Mitra" w:hint="cs"/>
          <w:color w:val="000000"/>
          <w:sz w:val="36"/>
          <w:szCs w:val="36"/>
          <w:rtl/>
          <w:lang w:bidi="fa-IR"/>
        </w:rPr>
        <w:t>را در جدولی به شرح زیر جمع آوری شده است:</w:t>
      </w:r>
    </w:p>
    <w:tbl>
      <w:tblPr>
        <w:tblStyle w:val="ListTable4-Accent1"/>
        <w:bidiVisual/>
        <w:tblW w:w="7812" w:type="dxa"/>
        <w:jc w:val="center"/>
        <w:tblLook w:val="04A0" w:firstRow="1" w:lastRow="0" w:firstColumn="1" w:lastColumn="0" w:noHBand="0" w:noVBand="1"/>
      </w:tblPr>
      <w:tblGrid>
        <w:gridCol w:w="3875"/>
        <w:gridCol w:w="3937"/>
      </w:tblGrid>
      <w:tr w:rsidR="000137CA" w:rsidRPr="000137CA" w:rsidTr="0001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</w:tcPr>
          <w:p w:rsidR="000137CA" w:rsidRPr="000137CA" w:rsidRDefault="000137CA" w:rsidP="000137CA">
            <w:pPr>
              <w:bidi/>
              <w:jc w:val="center"/>
              <w:rPr>
                <w:rFonts w:ascii="Bahij Nazanin" w:eastAsia="Times New Roman" w:hAnsi="Bahij Nazanin" w:cs="Bahij Nazanin"/>
                <w:color w:val="FFFFFF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color w:val="FFFFFF"/>
                <w:sz w:val="28"/>
                <w:szCs w:val="28"/>
              </w:rPr>
              <w:t>Accuracy</w:t>
            </w:r>
          </w:p>
        </w:tc>
        <w:tc>
          <w:tcPr>
            <w:tcW w:w="3937" w:type="dxa"/>
          </w:tcPr>
          <w:p w:rsidR="000137CA" w:rsidRPr="000137CA" w:rsidRDefault="000137CA" w:rsidP="00013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0137CA">
              <w:rPr>
                <w:rFonts w:ascii="Bahij Nazanin" w:eastAsia="Times New Roman" w:hAnsi="Bahij Nazanin" w:cs="Bahij Nazanin"/>
                <w:color w:val="FFFFFF"/>
                <w:sz w:val="28"/>
                <w:szCs w:val="28"/>
              </w:rPr>
              <w:t xml:space="preserve">C </w:t>
            </w:r>
            <w:r w:rsidRPr="000137CA">
              <w:rPr>
                <w:rFonts w:ascii="Times New Roman" w:eastAsia="Times New Roman" w:hAnsi="Times New Roman" w:cs="Times New Roman"/>
                <w:color w:val="FFFFFF"/>
              </w:rPr>
              <w:t>parameter</w:t>
            </w:r>
          </w:p>
        </w:tc>
      </w:tr>
      <w:tr w:rsidR="000137CA" w:rsidRPr="000137CA" w:rsidTr="0001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</w:tcPr>
          <w:p w:rsidR="000137CA" w:rsidRPr="000137CA" w:rsidRDefault="000137CA" w:rsidP="00013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eastAsia="Calibri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Calibri" w:hAnsi="Bahij Nazanin" w:cs="Bahij Nazanin"/>
                <w:sz w:val="28"/>
                <w:szCs w:val="28"/>
              </w:rPr>
              <w:t>0.846250</w:t>
            </w:r>
          </w:p>
        </w:tc>
        <w:tc>
          <w:tcPr>
            <w:tcW w:w="3937" w:type="dxa"/>
          </w:tcPr>
          <w:p w:rsidR="000137CA" w:rsidRPr="000137CA" w:rsidRDefault="000137CA" w:rsidP="000137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sz w:val="28"/>
                <w:szCs w:val="28"/>
              </w:rPr>
              <w:t>1</w:t>
            </w:r>
          </w:p>
        </w:tc>
      </w:tr>
      <w:tr w:rsidR="000137CA" w:rsidRPr="000137CA" w:rsidTr="000137CA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</w:tcPr>
          <w:p w:rsidR="000137CA" w:rsidRPr="000137CA" w:rsidRDefault="000137CA" w:rsidP="000137CA">
            <w:pPr>
              <w:bidi/>
              <w:jc w:val="center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sz w:val="28"/>
                <w:szCs w:val="28"/>
              </w:rPr>
              <w:t>0.8675</w:t>
            </w:r>
          </w:p>
        </w:tc>
        <w:tc>
          <w:tcPr>
            <w:tcW w:w="3937" w:type="dxa"/>
          </w:tcPr>
          <w:p w:rsidR="000137CA" w:rsidRPr="000137CA" w:rsidRDefault="000137CA" w:rsidP="000137C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sz w:val="28"/>
                <w:szCs w:val="28"/>
              </w:rPr>
              <w:t>5</w:t>
            </w:r>
          </w:p>
        </w:tc>
      </w:tr>
      <w:tr w:rsidR="000137CA" w:rsidRPr="000137CA" w:rsidTr="0001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</w:tcPr>
          <w:p w:rsidR="000137CA" w:rsidRPr="000137CA" w:rsidRDefault="000137CA" w:rsidP="00013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eastAsia="Calibri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Calibri" w:hAnsi="Bahij Nazanin" w:cs="Bahij Nazanin"/>
                <w:sz w:val="28"/>
                <w:szCs w:val="28"/>
              </w:rPr>
              <w:t>0.873750</w:t>
            </w:r>
          </w:p>
        </w:tc>
        <w:tc>
          <w:tcPr>
            <w:tcW w:w="3937" w:type="dxa"/>
          </w:tcPr>
          <w:p w:rsidR="000137CA" w:rsidRPr="000137CA" w:rsidRDefault="000137CA" w:rsidP="000137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sz w:val="28"/>
                <w:szCs w:val="28"/>
              </w:rPr>
              <w:t>10</w:t>
            </w:r>
          </w:p>
        </w:tc>
      </w:tr>
      <w:tr w:rsidR="000137CA" w:rsidRPr="000137CA" w:rsidTr="000137CA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</w:tcPr>
          <w:p w:rsidR="000137CA" w:rsidRPr="000137CA" w:rsidRDefault="000137CA" w:rsidP="00013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eastAsia="Calibri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Calibri" w:hAnsi="Bahij Nazanin" w:cs="Bahij Nazanin"/>
                <w:sz w:val="28"/>
                <w:szCs w:val="28"/>
              </w:rPr>
              <w:t>0.876875</w:t>
            </w:r>
          </w:p>
        </w:tc>
        <w:tc>
          <w:tcPr>
            <w:tcW w:w="3937" w:type="dxa"/>
          </w:tcPr>
          <w:p w:rsidR="000137CA" w:rsidRPr="000137CA" w:rsidRDefault="000137CA" w:rsidP="000137C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 w:rsidRPr="000137CA">
              <w:rPr>
                <w:rFonts w:ascii="Bahij Nazanin" w:eastAsia="Times New Roman" w:hAnsi="Bahij Nazanin" w:cs="Bahij Nazanin"/>
                <w:sz w:val="28"/>
                <w:szCs w:val="28"/>
              </w:rPr>
              <w:t>60</w:t>
            </w:r>
          </w:p>
        </w:tc>
      </w:tr>
    </w:tbl>
    <w:p w:rsid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sz w:val="32"/>
          <w:szCs w:val="36"/>
          <w:rtl/>
          <w:lang w:bidi="fa-IR"/>
        </w:rPr>
      </w:pPr>
      <w:r w:rsidRPr="000137CA">
        <w:rPr>
          <w:rFonts w:ascii="Bahij Nazanin" w:eastAsia="Times New Roman" w:hAnsi="Bahij Nazanin" w:cs="B Mitra" w:hint="cs"/>
          <w:sz w:val="32"/>
          <w:szCs w:val="36"/>
          <w:rtl/>
          <w:lang w:bidi="fa-IR"/>
        </w:rPr>
        <w:t xml:space="preserve">طبق نتایج ذکر شده در جدول بالا </w:t>
      </w:r>
      <w:r w:rsidRPr="000137CA">
        <w:rPr>
          <w:rFonts w:ascii="Bahij Nazanin" w:eastAsia="Times New Roman" w:hAnsi="Bahij Nazanin" w:cs="B Mitra"/>
          <w:sz w:val="32"/>
          <w:szCs w:val="36"/>
          <w:lang w:bidi="fa-IR"/>
        </w:rPr>
        <w:t xml:space="preserve">soft margin </w:t>
      </w:r>
      <w:r w:rsidRPr="000137CA">
        <w:rPr>
          <w:rFonts w:ascii="Bahij Nazanin" w:eastAsia="Times New Roman" w:hAnsi="Bahij Nazanin" w:cs="B Mitra" w:hint="cs"/>
          <w:sz w:val="32"/>
          <w:szCs w:val="36"/>
          <w:rtl/>
          <w:lang w:bidi="fa-IR"/>
        </w:rPr>
        <w:t xml:space="preserve"> برای این دیتاست مناسب میباشد.</w:t>
      </w:r>
    </w:p>
    <w:p w:rsid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sz w:val="32"/>
          <w:szCs w:val="36"/>
          <w:rtl/>
          <w:lang w:bidi="fa-IR"/>
        </w:rPr>
      </w:pPr>
      <w:r>
        <w:rPr>
          <w:rFonts w:ascii="Bahij Nazanin" w:eastAsia="Times New Roman" w:hAnsi="Bahij Nazanin" w:cs="B Mitra" w:hint="cs"/>
          <w:sz w:val="32"/>
          <w:szCs w:val="36"/>
          <w:rtl/>
          <w:lang w:bidi="fa-IR"/>
        </w:rPr>
        <w:t>--------------------------------------------------------------------</w:t>
      </w:r>
    </w:p>
    <w:p w:rsidR="00141FC5" w:rsidRDefault="000137CA" w:rsidP="000137CA">
      <w:pPr>
        <w:bidi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141FC5">
        <w:rPr>
          <w:rFonts w:ascii="Bahij Nazanin" w:eastAsia="Times New Roman" w:hAnsi="Bahij Nazanin" w:cs="B Titr"/>
          <w:b/>
          <w:bCs/>
          <w:sz w:val="36"/>
          <w:szCs w:val="36"/>
          <w:u w:val="single"/>
          <w:rtl/>
          <w:lang w:bidi="fa-IR"/>
        </w:rPr>
        <w:t xml:space="preserve">سوال </w:t>
      </w:r>
      <w:r w:rsidRPr="00141FC5">
        <w:rPr>
          <w:rFonts w:ascii="Bahij Nazanin" w:eastAsia="Times New Roman" w:hAnsi="Bahij Nazanin" w:cs="B Titr" w:hint="cs"/>
          <w:b/>
          <w:bCs/>
          <w:sz w:val="36"/>
          <w:szCs w:val="36"/>
          <w:u w:val="single"/>
          <w:rtl/>
          <w:lang w:bidi="fa-IR"/>
        </w:rPr>
        <w:t>۵</w:t>
      </w:r>
      <w:r w:rsid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 xml:space="preserve"> </w:t>
      </w:r>
      <w:r w:rsidRPr="000137CA"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  <w:t>)</w:t>
      </w:r>
    </w:p>
    <w:p w:rsidR="000137CA" w:rsidRDefault="000137CA" w:rsidP="00141FC5">
      <w:pPr>
        <w:bidi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 xml:space="preserve"> الف</w:t>
      </w:r>
      <w:r w:rsid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 xml:space="preserve"> </w:t>
      </w: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)</w:t>
      </w:r>
      <w:r w:rsid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 xml:space="preserve"> </w:t>
      </w:r>
      <w:r w:rsidRPr="000137CA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:rsidR="00141FC5" w:rsidRDefault="000137CA" w:rsidP="00141FC5">
      <w:pPr>
        <w:bidi/>
        <w:rPr>
          <w:rFonts w:ascii="Bahij Nazanin" w:eastAsia="Times New Roman" w:hAnsi="Bahij Nazanin" w:cs="B Mitra"/>
          <w:b/>
          <w:bCs/>
          <w:sz w:val="36"/>
          <w:szCs w:val="36"/>
          <w:rtl/>
          <w:lang w:bidi="fa-IR"/>
        </w:rPr>
      </w:pPr>
      <w:r>
        <w:rPr>
          <w:rFonts w:ascii="Bahij Nazanin" w:eastAsia="Times New Roman" w:hAnsi="Bahij Nazanin" w:cs="B Mitra" w:hint="cs"/>
          <w:b/>
          <w:bCs/>
          <w:sz w:val="36"/>
          <w:szCs w:val="36"/>
          <w:rtl/>
          <w:lang w:bidi="fa-IR"/>
        </w:rPr>
        <w:t>------------------------------</w:t>
      </w:r>
      <w:r w:rsidR="00141FC5">
        <w:rPr>
          <w:rFonts w:ascii="Bahij Nazanin" w:eastAsia="Times New Roman" w:hAnsi="Bahij Nazanin" w:cs="B Mitra" w:hint="cs"/>
          <w:b/>
          <w:bCs/>
          <w:sz w:val="36"/>
          <w:szCs w:val="36"/>
          <w:rtl/>
          <w:lang w:bidi="fa-IR"/>
        </w:rPr>
        <w:t>-----------------------------</w:t>
      </w:r>
    </w:p>
    <w:p w:rsidR="000137CA" w:rsidRPr="00141FC5" w:rsidRDefault="000137CA" w:rsidP="00141FC5">
      <w:pPr>
        <w:bidi/>
        <w:jc w:val="both"/>
        <w:rPr>
          <w:rFonts w:ascii="Bahij Nazanin" w:eastAsia="Times New Roman" w:hAnsi="Bahij Nazanin" w:cs="B Mitra"/>
          <w:b/>
          <w:bCs/>
          <w:sz w:val="36"/>
          <w:szCs w:val="36"/>
          <w:rtl/>
          <w:lang w:bidi="fa-IR"/>
        </w:rPr>
      </w:pPr>
      <w:r w:rsidRP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ب</w:t>
      </w:r>
      <w:r w:rsid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 xml:space="preserve"> </w:t>
      </w:r>
      <w:r w:rsidRPr="00141FC5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)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 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در دیتاست با ستونهایی مواجه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خواهیم شد</w:t>
      </w:r>
      <w:r w:rsidR="00141FC5"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که در </w:t>
      </w:r>
      <w:r w:rsidR="00141FC5"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آ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نها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اعداد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اشاره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به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گونه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یا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نوع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خاصی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دارد،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این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ستونها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کتگوریکال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هستند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.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اگر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دیتاست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ستونهای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عددی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نیز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وجود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داشته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باشد،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این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صورت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مدل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یادگیری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ماشین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گیج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شده و در تشخیص اعداد دچار مشکل میشود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>. برای حل این مشکل و بالا بردن کارایی مدل، از روش</w:t>
      </w:r>
      <w:r w:rsidRPr="00141FC5">
        <w:rPr>
          <w:rFonts w:ascii="Bahij Nazanin" w:hAnsi="Bahij Nazanin" w:cs="B Mitra"/>
          <w:color w:val="000000"/>
          <w:sz w:val="36"/>
          <w:szCs w:val="36"/>
        </w:rPr>
        <w:t xml:space="preserve"> </w:t>
      </w:r>
      <w:r w:rsidRPr="00141FC5">
        <w:rPr>
          <w:rFonts w:ascii="Bahij Nazanin" w:hAnsi="Bahij Nazanin" w:cs="B Mitra"/>
          <w:color w:val="000000"/>
          <w:sz w:val="36"/>
          <w:szCs w:val="36"/>
          <w:u w:val="single"/>
        </w:rPr>
        <w:lastRenderedPageBreak/>
        <w:t xml:space="preserve">one hot encoding 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استفاده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میشود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، به این صورت که به ستونهای کتگوریکال یک ماتریس اختصاص میدهد. تعداد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ستون های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هر ماتریس برابر با تعداد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 xml:space="preserve">نوع 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های </w:t>
      </w:r>
      <w:r w:rsidR="00141FC5">
        <w:rPr>
          <w:rFonts w:ascii="Bahij Nazanin" w:hAnsi="Bahij Nazanin" w:cs="B Mitra" w:hint="cs"/>
          <w:color w:val="000000"/>
          <w:sz w:val="36"/>
          <w:szCs w:val="36"/>
          <w:rtl/>
        </w:rPr>
        <w:t>آ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ستون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است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.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هر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سلول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مقدار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/>
          <w:color w:val="000000"/>
          <w:sz w:val="36"/>
          <w:szCs w:val="36"/>
          <w:u w:val="single"/>
          <w:rtl/>
        </w:rPr>
        <w:t>1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یعنی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وجود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داشتن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="00141FC5"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آ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نوع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و مقدار صفر یعنی عدم وجود </w:t>
      </w:r>
      <w:r w:rsidR="00141FC5"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آ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</w:t>
      </w:r>
      <w:r w:rsidRPr="00141FC5">
        <w:rPr>
          <w:rFonts w:ascii="Bahij Nazanin" w:hAnsi="Bahij Nazanin" w:cs="B Mitra" w:hint="cs"/>
          <w:color w:val="000000"/>
          <w:sz w:val="36"/>
          <w:szCs w:val="36"/>
          <w:rtl/>
        </w:rPr>
        <w:t>نوع</w:t>
      </w:r>
      <w:r w:rsidRPr="00141FC5">
        <w:rPr>
          <w:rFonts w:ascii="Bahij Nazanin" w:hAnsi="Bahij Nazanin" w:cs="B Mitra"/>
          <w:color w:val="000000"/>
          <w:sz w:val="36"/>
          <w:szCs w:val="36"/>
          <w:rtl/>
        </w:rPr>
        <w:t xml:space="preserve"> خاص</w:t>
      </w:r>
      <w:r w:rsidRPr="00141FC5">
        <w:rPr>
          <w:rFonts w:ascii="Bahij Nazanin" w:hAnsi="Bahij Nazanin" w:cs="B Mitra"/>
          <w:color w:val="000000"/>
          <w:sz w:val="36"/>
          <w:szCs w:val="36"/>
        </w:rPr>
        <w:t xml:space="preserve">. </w:t>
      </w:r>
    </w:p>
    <w:p w:rsidR="000137CA" w:rsidRDefault="000137CA" w:rsidP="00141FC5">
      <w:pPr>
        <w:bidi/>
        <w:jc w:val="both"/>
        <w:rPr>
          <w:rFonts w:ascii="Bahij Nazanin" w:hAnsi="Bahij Nazanin" w:cs="B Mitra"/>
          <w:color w:val="000000"/>
          <w:sz w:val="36"/>
          <w:szCs w:val="36"/>
          <w:rtl/>
          <w:lang w:bidi="fa-IR"/>
        </w:rPr>
      </w:pPr>
      <w:r w:rsidRPr="00141FC5">
        <w:rPr>
          <w:rFonts w:ascii="Bahij Nazanin" w:hAnsi="Bahij Nazanin" w:cs="B Mitra" w:hint="cs"/>
          <w:color w:val="000000"/>
          <w:sz w:val="36"/>
          <w:szCs w:val="36"/>
          <w:rtl/>
          <w:lang w:bidi="fa-IR"/>
        </w:rPr>
        <w:t>روند استفاده از این روش در فایل ضمیمه موجود میباشد.</w:t>
      </w:r>
    </w:p>
    <w:p w:rsidR="00141FC5" w:rsidRDefault="00141FC5" w:rsidP="00141FC5">
      <w:pPr>
        <w:bidi/>
        <w:jc w:val="both"/>
        <w:rPr>
          <w:rFonts w:ascii="Bahij Nazanin" w:hAnsi="Bahij Nazanin" w:cs="B Mitra"/>
          <w:color w:val="000000"/>
          <w:sz w:val="36"/>
          <w:szCs w:val="36"/>
          <w:rtl/>
          <w:lang w:bidi="fa-IR"/>
        </w:rPr>
      </w:pPr>
      <w:r>
        <w:rPr>
          <w:rFonts w:ascii="Bahij Nazanin" w:hAnsi="Bahij Nazanin" w:cs="B Mitra" w:hint="cs"/>
          <w:color w:val="000000"/>
          <w:sz w:val="36"/>
          <w:szCs w:val="36"/>
          <w:rtl/>
          <w:lang w:bidi="fa-IR"/>
        </w:rPr>
        <w:t>--------------------------------------------------------------------</w:t>
      </w:r>
    </w:p>
    <w:p w:rsidR="00141FC5" w:rsidRPr="00761404" w:rsidRDefault="00141FC5" w:rsidP="00141FC5">
      <w:pPr>
        <w:bidi/>
        <w:rPr>
          <w:rFonts w:ascii="Bahij Nazanin" w:eastAsia="Times New Roman" w:hAnsi="Bahij Nazanin" w:cs="B Titr"/>
          <w:b/>
          <w:bCs/>
          <w:sz w:val="36"/>
          <w:szCs w:val="36"/>
          <w:lang w:bidi="fa-IR"/>
        </w:rPr>
      </w:pPr>
      <w:r w:rsidRPr="00761404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ج) جواب سوال در فایل ضمیمه موجود می باشد.</w:t>
      </w:r>
    </w:p>
    <w:p w:rsidR="00141FC5" w:rsidRPr="00761404" w:rsidRDefault="00141FC5" w:rsidP="00141FC5">
      <w:pPr>
        <w:bidi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761404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د) جواب سوال در فایل ضمیمه موجود می باشد.</w:t>
      </w:r>
    </w:p>
    <w:p w:rsidR="00761404" w:rsidRDefault="00761404" w:rsidP="00761404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---------------------------------------------------------------------------------------</w:t>
      </w:r>
    </w:p>
    <w:p w:rsidR="00761404" w:rsidRDefault="00141FC5" w:rsidP="00141FC5">
      <w:pPr>
        <w:bidi/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</w:pPr>
      <w:r w:rsidRPr="00761404">
        <w:rPr>
          <w:rFonts w:ascii="Bahij Nazanin" w:eastAsia="Times New Roman" w:hAnsi="Bahij Nazanin" w:cs="B Titr"/>
          <w:b/>
          <w:bCs/>
          <w:sz w:val="36"/>
          <w:szCs w:val="36"/>
          <w:rtl/>
          <w:lang w:bidi="fa-IR"/>
        </w:rPr>
        <w:t xml:space="preserve">سوال </w:t>
      </w:r>
      <w:r w:rsidRPr="00761404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۶)</w:t>
      </w:r>
    </w:p>
    <w:p w:rsidR="00141FC5" w:rsidRPr="00761404" w:rsidRDefault="00141FC5" w:rsidP="00761404">
      <w:pPr>
        <w:bidi/>
        <w:rPr>
          <w:rFonts w:ascii="Bahij Nazanin" w:eastAsia="Times New Roman" w:hAnsi="Bahij Nazanin" w:cs="B Titr"/>
          <w:b/>
          <w:bCs/>
          <w:sz w:val="36"/>
          <w:szCs w:val="36"/>
          <w:lang w:bidi="fa-IR"/>
        </w:rPr>
      </w:pPr>
      <w:r w:rsidRPr="00761404">
        <w:rPr>
          <w:rFonts w:ascii="Bahij Nazanin" w:eastAsia="Times New Roman" w:hAnsi="Bahij Nazanin" w:cs="B Titr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:rsidR="00141FC5" w:rsidRDefault="00141FC5" w:rsidP="00141FC5">
      <w:pPr>
        <w:bidi/>
        <w:jc w:val="both"/>
        <w:rPr>
          <w:rFonts w:ascii="Bahij Nazanin" w:hAnsi="Bahij Nazanin" w:cs="Bahij Nazanin"/>
          <w:color w:val="000000"/>
          <w:sz w:val="28"/>
          <w:szCs w:val="28"/>
          <w:rtl/>
          <w:lang w:bidi="fa-IR"/>
        </w:rPr>
      </w:pPr>
    </w:p>
    <w:p w:rsidR="000137CA" w:rsidRDefault="000137CA" w:rsidP="000137CA">
      <w:pPr>
        <w:bidi/>
        <w:jc w:val="both"/>
        <w:rPr>
          <w:rFonts w:ascii="Bahij Nazanin" w:hAnsi="Bahij Nazanin" w:cs="Bahij Nazanin"/>
          <w:color w:val="000000"/>
          <w:sz w:val="28"/>
          <w:szCs w:val="28"/>
          <w:rtl/>
          <w:lang w:bidi="fa-IR"/>
        </w:rPr>
      </w:pPr>
    </w:p>
    <w:p w:rsidR="000137CA" w:rsidRPr="000137CA" w:rsidRDefault="000137CA" w:rsidP="000137CA">
      <w:pPr>
        <w:bidi/>
        <w:rPr>
          <w:rFonts w:ascii="Bahij Nazanin" w:eastAsia="Times New Roman" w:hAnsi="Bahij Nazanin" w:cs="B Mitra"/>
          <w:b/>
          <w:bCs/>
          <w:sz w:val="36"/>
          <w:szCs w:val="36"/>
          <w:lang w:bidi="fa-IR"/>
        </w:rPr>
      </w:pPr>
    </w:p>
    <w:p w:rsidR="000137CA" w:rsidRP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b/>
          <w:bCs/>
          <w:sz w:val="32"/>
          <w:szCs w:val="36"/>
        </w:rPr>
      </w:pPr>
    </w:p>
    <w:p w:rsidR="000137CA" w:rsidRDefault="000137CA" w:rsidP="000137CA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b/>
          <w:bCs/>
          <w:sz w:val="28"/>
          <w:szCs w:val="28"/>
          <w:rtl/>
        </w:rPr>
      </w:pPr>
    </w:p>
    <w:p w:rsidR="00707B3B" w:rsidRPr="00707B3B" w:rsidRDefault="00707B3B" w:rsidP="00707B3B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 Mitra"/>
          <w:b/>
          <w:bCs/>
          <w:sz w:val="28"/>
          <w:szCs w:val="28"/>
        </w:rPr>
      </w:pPr>
    </w:p>
    <w:p w:rsidR="00033925" w:rsidRPr="00033925" w:rsidRDefault="00033925" w:rsidP="00033925">
      <w:pPr>
        <w:bidi/>
        <w:spacing w:before="100" w:beforeAutospacing="1" w:after="100" w:afterAutospacing="1"/>
        <w:jc w:val="both"/>
        <w:rPr>
          <w:rFonts w:ascii="Bahij Nazanin" w:hAnsi="Bahij Nazanin" w:cs="B Mitra"/>
          <w:sz w:val="32"/>
          <w:szCs w:val="36"/>
        </w:rPr>
      </w:pPr>
    </w:p>
    <w:p w:rsidR="00631093" w:rsidRPr="00631093" w:rsidRDefault="00631093" w:rsidP="00631093">
      <w:pPr>
        <w:bidi/>
        <w:spacing w:before="100" w:beforeAutospacing="1" w:after="100" w:afterAutospacing="1"/>
        <w:jc w:val="both"/>
        <w:outlineLvl w:val="1"/>
        <w:rPr>
          <w:rFonts w:ascii="Bahij Nazanin" w:eastAsia="Times New Roman" w:hAnsi="Bahij Nazanin" w:cs="B Titr"/>
          <w:b/>
          <w:bCs/>
          <w:sz w:val="32"/>
          <w:szCs w:val="36"/>
          <w:rtl/>
        </w:rPr>
      </w:pPr>
    </w:p>
    <w:sectPr w:rsidR="00631093" w:rsidRPr="00631093" w:rsidSect="00631093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620" w:right="864" w:bottom="27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4E1" w:rsidRDefault="00C244E1">
      <w:pPr>
        <w:spacing w:line="240" w:lineRule="auto"/>
      </w:pPr>
      <w:r>
        <w:separator/>
      </w:r>
    </w:p>
    <w:p w:rsidR="00C244E1" w:rsidRDefault="00C244E1"/>
  </w:endnote>
  <w:endnote w:type="continuationSeparator" w:id="0">
    <w:p w:rsidR="00C244E1" w:rsidRDefault="00C244E1">
      <w:pPr>
        <w:spacing w:line="240" w:lineRule="auto"/>
      </w:pPr>
      <w:r>
        <w:continuationSeparator/>
      </w:r>
    </w:p>
    <w:p w:rsidR="00C244E1" w:rsidRDefault="00C24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ahij Nazanin">
    <w:altName w:val="Times New Roman"/>
    <w:charset w:val="00"/>
    <w:family w:val="auto"/>
    <w:pitch w:val="variable"/>
    <w:sig w:usb0="00000000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3F0" w:rsidRDefault="004D63F0">
    <w:pPr>
      <w:pStyle w:val="Header"/>
      <w:pBdr>
        <w:top w:val="single" w:sz="6" w:space="10" w:color="29F39A" w:themeColor="accent1"/>
      </w:pBdr>
      <w:spacing w:before="240"/>
      <w:jc w:val="center"/>
      <w:rPr>
        <w:color w:val="29F39A" w:themeColor="accent1"/>
      </w:rPr>
    </w:pPr>
    <w:r>
      <w:rPr>
        <w:noProof/>
        <w:color w:val="29F39A" w:themeColor="accent1"/>
        <w:lang w:eastAsia="en-US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6725" w:rsidRDefault="00A36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4E1" w:rsidRDefault="00C244E1">
      <w:pPr>
        <w:spacing w:line="240" w:lineRule="auto"/>
      </w:pPr>
      <w:r>
        <w:separator/>
      </w:r>
    </w:p>
    <w:p w:rsidR="00C244E1" w:rsidRDefault="00C244E1"/>
  </w:footnote>
  <w:footnote w:type="continuationSeparator" w:id="0">
    <w:p w:rsidR="00C244E1" w:rsidRDefault="00C244E1">
      <w:pPr>
        <w:spacing w:line="240" w:lineRule="auto"/>
      </w:pPr>
      <w:r>
        <w:continuationSeparator/>
      </w:r>
    </w:p>
    <w:p w:rsidR="00C244E1" w:rsidRDefault="00C244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8" alt="Green gradient in rectangle" style="position:absolute;margin-left:0;margin-top:0;width:609.1pt;height:327.6pt;z-index:-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FF"/>
    <w:rsid w:val="000137CA"/>
    <w:rsid w:val="00033925"/>
    <w:rsid w:val="00064E3E"/>
    <w:rsid w:val="00077551"/>
    <w:rsid w:val="000A6DCA"/>
    <w:rsid w:val="000A6E91"/>
    <w:rsid w:val="000E7C40"/>
    <w:rsid w:val="00125EA3"/>
    <w:rsid w:val="00141FC5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31297"/>
    <w:rsid w:val="003D23A0"/>
    <w:rsid w:val="004858C9"/>
    <w:rsid w:val="004870D2"/>
    <w:rsid w:val="004A10E9"/>
    <w:rsid w:val="004A40DB"/>
    <w:rsid w:val="004D63F0"/>
    <w:rsid w:val="00505BCA"/>
    <w:rsid w:val="005E394D"/>
    <w:rsid w:val="00602A96"/>
    <w:rsid w:val="00631093"/>
    <w:rsid w:val="00662DFA"/>
    <w:rsid w:val="006B4542"/>
    <w:rsid w:val="006F038A"/>
    <w:rsid w:val="00707B3B"/>
    <w:rsid w:val="007201A7"/>
    <w:rsid w:val="00761289"/>
    <w:rsid w:val="00761404"/>
    <w:rsid w:val="007B4FC5"/>
    <w:rsid w:val="007E0DF2"/>
    <w:rsid w:val="007E1D3F"/>
    <w:rsid w:val="007F107D"/>
    <w:rsid w:val="0081065E"/>
    <w:rsid w:val="00865DB9"/>
    <w:rsid w:val="0089202B"/>
    <w:rsid w:val="008B5297"/>
    <w:rsid w:val="008C747B"/>
    <w:rsid w:val="008E7053"/>
    <w:rsid w:val="00923E67"/>
    <w:rsid w:val="009415D1"/>
    <w:rsid w:val="00947F34"/>
    <w:rsid w:val="009D3F3C"/>
    <w:rsid w:val="00A340F2"/>
    <w:rsid w:val="00A36725"/>
    <w:rsid w:val="00B66C63"/>
    <w:rsid w:val="00B727BE"/>
    <w:rsid w:val="00C244E1"/>
    <w:rsid w:val="00CE3710"/>
    <w:rsid w:val="00CF2287"/>
    <w:rsid w:val="00D33124"/>
    <w:rsid w:val="00D73210"/>
    <w:rsid w:val="00EB63A0"/>
    <w:rsid w:val="00EC16CD"/>
    <w:rsid w:val="00F65B05"/>
    <w:rsid w:val="00F871FF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customStyle="1" w:styleId="md-block-unstyled">
    <w:name w:val="md-block-unstyled"/>
    <w:basedOn w:val="Normal"/>
    <w:rsid w:val="0076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331297"/>
    <w:pPr>
      <w:spacing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1297"/>
    <w:rPr>
      <w:color w:val="auto"/>
      <w:sz w:val="22"/>
      <w:szCs w:val="22"/>
      <w:lang w:eastAsia="en-US"/>
    </w:rPr>
  </w:style>
  <w:style w:type="table" w:styleId="ListTable4-Accent1">
    <w:name w:val="List Table 4 Accent 1"/>
    <w:basedOn w:val="TableNormal"/>
    <w:uiPriority w:val="49"/>
    <w:rsid w:val="00331297"/>
    <w:pPr>
      <w:spacing w:line="240" w:lineRule="auto"/>
    </w:pPr>
    <w:rPr>
      <w:rFonts w:eastAsiaTheme="minorHAnsi"/>
      <w:color w:val="auto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923E67"/>
    <w:pPr>
      <w:ind w:left="720"/>
      <w:contextualSpacing/>
    </w:pPr>
  </w:style>
  <w:style w:type="character" w:customStyle="1" w:styleId="viiyi">
    <w:name w:val="viiyi"/>
    <w:basedOn w:val="DefaultParagraphFont"/>
    <w:rsid w:val="000137CA"/>
  </w:style>
  <w:style w:type="character" w:customStyle="1" w:styleId="jlqj4b">
    <w:name w:val="jlqj4b"/>
    <w:basedOn w:val="DefaultParagraphFont"/>
    <w:rsid w:val="0001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a\AppData\Roaming\Microsoft\Template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FCE5DD-A6B5-478B-8383-C4237D27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2021-07-16T16:55:00Z</dcterms:created>
  <dcterms:modified xsi:type="dcterms:W3CDTF">2021-07-16T16:57:00Z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